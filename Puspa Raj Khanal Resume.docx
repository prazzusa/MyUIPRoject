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1F3CDC1" w14:textId="77777777" w:rsidTr="00007728">
        <w:trPr>
          <w:trHeight w:hRule="exact" w:val="1800"/>
        </w:trPr>
        <w:tc>
          <w:tcPr>
            <w:tcW w:w="9360" w:type="dxa"/>
            <w:tcMar>
              <w:top w:w="0" w:type="dxa"/>
              <w:bottom w:w="0" w:type="dxa"/>
            </w:tcMar>
          </w:tcPr>
          <w:p w14:paraId="78FDF6AD" w14:textId="77777777" w:rsidR="00692703" w:rsidRPr="00CF1A49" w:rsidRDefault="002B0A74" w:rsidP="00913946">
            <w:pPr>
              <w:pStyle w:val="Title"/>
            </w:pPr>
            <w:r>
              <w:t>Puspa</w:t>
            </w:r>
            <w:r w:rsidR="00692703" w:rsidRPr="00CF1A49">
              <w:t xml:space="preserve"> </w:t>
            </w:r>
            <w:r>
              <w:t xml:space="preserve">Raj </w:t>
            </w:r>
            <w:r w:rsidRPr="002B0A74">
              <w:t>Khanal</w:t>
            </w:r>
          </w:p>
          <w:p w14:paraId="41ED3E2A" w14:textId="10348A0E" w:rsidR="00692703" w:rsidRPr="00CF1A49" w:rsidRDefault="002B0A74" w:rsidP="00913946">
            <w:pPr>
              <w:pStyle w:val="ContactInfo"/>
              <w:contextualSpacing w:val="0"/>
            </w:pPr>
            <w:r>
              <w:t>(603) 660 - 1535</w:t>
            </w:r>
          </w:p>
          <w:p w14:paraId="457699B7" w14:textId="078D5B21" w:rsidR="00692703" w:rsidRPr="00732B4D" w:rsidRDefault="006427F0" w:rsidP="00913946">
            <w:pPr>
              <w:pStyle w:val="ContactInfoEmphasis"/>
              <w:contextualSpacing w:val="0"/>
              <w:rPr>
                <w:b w:val="0"/>
                <w:bCs/>
              </w:rPr>
            </w:pPr>
            <w:r>
              <w:rPr>
                <w:b w:val="0"/>
                <w:bCs/>
                <w:color w:val="auto"/>
              </w:rPr>
              <w:t>Khanalpr29</w:t>
            </w:r>
            <w:r w:rsidR="002B0A74" w:rsidRPr="00732B4D">
              <w:rPr>
                <w:b w:val="0"/>
                <w:bCs/>
                <w:color w:val="auto"/>
              </w:rPr>
              <w:t>@gmail.com</w:t>
            </w:r>
          </w:p>
        </w:tc>
      </w:tr>
      <w:tr w:rsidR="009571D8" w:rsidRPr="00CF1A49" w14:paraId="1B9C6C20" w14:textId="77777777" w:rsidTr="00692703">
        <w:tc>
          <w:tcPr>
            <w:tcW w:w="9360" w:type="dxa"/>
            <w:tcMar>
              <w:top w:w="432" w:type="dxa"/>
            </w:tcMar>
          </w:tcPr>
          <w:p w14:paraId="3F0A9700" w14:textId="64948FE1" w:rsidR="00732B4D" w:rsidRDefault="00AE3C2A" w:rsidP="00913946">
            <w:r w:rsidRPr="00D0749D">
              <w:rPr>
                <w:sz w:val="18"/>
                <w:szCs w:val="18"/>
              </w:rPr>
              <w:t xml:space="preserve">Accomplished, team-oriented and meticulous software </w:t>
            </w:r>
            <w:r w:rsidR="002B0A74" w:rsidRPr="00D0749D">
              <w:rPr>
                <w:sz w:val="18"/>
                <w:szCs w:val="18"/>
              </w:rPr>
              <w:t xml:space="preserve">engineer with </w:t>
            </w:r>
            <w:r w:rsidRPr="00D0749D">
              <w:rPr>
                <w:sz w:val="18"/>
                <w:szCs w:val="18"/>
              </w:rPr>
              <w:t xml:space="preserve">4+ years of experience in </w:t>
            </w:r>
            <w:r w:rsidR="00D376AC">
              <w:rPr>
                <w:sz w:val="18"/>
                <w:szCs w:val="18"/>
              </w:rPr>
              <w:t>software development.</w:t>
            </w:r>
            <w:r w:rsidRPr="00D0749D">
              <w:rPr>
                <w:sz w:val="18"/>
                <w:szCs w:val="18"/>
              </w:rPr>
              <w:t xml:space="preserve"> </w:t>
            </w:r>
            <w:r w:rsidR="00D376AC">
              <w:rPr>
                <w:sz w:val="18"/>
                <w:szCs w:val="18"/>
              </w:rPr>
              <w:t>Highly experienced</w:t>
            </w:r>
            <w:r w:rsidRPr="00D0749D">
              <w:rPr>
                <w:sz w:val="18"/>
                <w:szCs w:val="18"/>
              </w:rPr>
              <w:t xml:space="preserve"> in modern cloud technologies, data analytics and </w:t>
            </w:r>
            <w:r w:rsidR="00D376AC">
              <w:rPr>
                <w:sz w:val="18"/>
                <w:szCs w:val="18"/>
              </w:rPr>
              <w:t xml:space="preserve">microservice based </w:t>
            </w:r>
            <w:r w:rsidRPr="00D0749D">
              <w:rPr>
                <w:sz w:val="18"/>
                <w:szCs w:val="18"/>
              </w:rPr>
              <w:t xml:space="preserve">application development. </w:t>
            </w:r>
            <w:r w:rsidR="00D376AC">
              <w:rPr>
                <w:sz w:val="18"/>
                <w:szCs w:val="18"/>
              </w:rPr>
              <w:t xml:space="preserve">More than two years of experience working in DevOps setting. </w:t>
            </w:r>
          </w:p>
          <w:sdt>
            <w:sdtPr>
              <w:alias w:val="Skills:"/>
              <w:tag w:val="Skills:"/>
              <w:id w:val="-1392877668"/>
              <w:placeholder>
                <w:docPart w:val="E6EC5A8EBB7642DF8BFB9C298459AB6B"/>
              </w:placeholder>
              <w:temporary/>
              <w:showingPlcHdr/>
              <w15:appearance w15:val="hidden"/>
            </w:sdtPr>
            <w:sdtEndPr/>
            <w:sdtContent>
              <w:p w14:paraId="144FA6FB" w14:textId="77777777" w:rsidR="00732B4D" w:rsidRPr="00CF1A49" w:rsidRDefault="00732B4D" w:rsidP="00732B4D">
                <w:pPr>
                  <w:pStyle w:val="Heading1"/>
                  <w:outlineLvl w:val="0"/>
                </w:pPr>
                <w:r w:rsidRPr="00D0749D">
                  <w:rPr>
                    <w:sz w:val="18"/>
                    <w:szCs w:val="18"/>
                  </w:rPr>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732B4D" w:rsidRPr="006E1507" w14:paraId="39746545" w14:textId="77777777" w:rsidTr="00A01B00">
              <w:tc>
                <w:tcPr>
                  <w:tcW w:w="4680" w:type="dxa"/>
                </w:tcPr>
                <w:p w14:paraId="4EC5A5B4" w14:textId="24E90F36" w:rsidR="00732B4D" w:rsidRDefault="00C622F3" w:rsidP="00732B4D">
                  <w:pPr>
                    <w:pStyle w:val="ListBullet"/>
                    <w:contextualSpacing w:val="0"/>
                    <w:rPr>
                      <w:sz w:val="18"/>
                      <w:szCs w:val="18"/>
                    </w:rPr>
                  </w:pPr>
                  <w:r w:rsidRPr="00C622F3">
                    <w:rPr>
                      <w:b/>
                      <w:bCs/>
                      <w:sz w:val="18"/>
                      <w:szCs w:val="18"/>
                    </w:rPr>
                    <w:t>Programming</w:t>
                  </w:r>
                  <w:r>
                    <w:rPr>
                      <w:sz w:val="18"/>
                      <w:szCs w:val="18"/>
                    </w:rPr>
                    <w:t>:</w:t>
                  </w:r>
                  <w:r w:rsidR="00337A07">
                    <w:rPr>
                      <w:sz w:val="18"/>
                      <w:szCs w:val="18"/>
                    </w:rPr>
                    <w:t xml:space="preserve"> </w:t>
                  </w:r>
                  <w:r w:rsidR="00732B4D" w:rsidRPr="00D0749D">
                    <w:rPr>
                      <w:sz w:val="18"/>
                      <w:szCs w:val="18"/>
                    </w:rPr>
                    <w:t>Java, Python, C#, R</w:t>
                  </w:r>
                </w:p>
                <w:p w14:paraId="1BF9436A" w14:textId="5F735B7C" w:rsidR="00C622F3" w:rsidRPr="00C622F3" w:rsidRDefault="00C622F3" w:rsidP="00C622F3">
                  <w:pPr>
                    <w:pStyle w:val="ListBullet"/>
                    <w:contextualSpacing w:val="0"/>
                    <w:rPr>
                      <w:sz w:val="18"/>
                      <w:szCs w:val="18"/>
                    </w:rPr>
                  </w:pPr>
                  <w:r>
                    <w:rPr>
                      <w:b/>
                      <w:bCs/>
                      <w:sz w:val="18"/>
                      <w:szCs w:val="18"/>
                    </w:rPr>
                    <w:t>Web</w:t>
                  </w:r>
                  <w:r w:rsidRPr="00C622F3">
                    <w:rPr>
                      <w:sz w:val="18"/>
                      <w:szCs w:val="18"/>
                    </w:rPr>
                    <w:t>:</w:t>
                  </w:r>
                  <w:r>
                    <w:rPr>
                      <w:sz w:val="18"/>
                      <w:szCs w:val="18"/>
                    </w:rPr>
                    <w:t xml:space="preserve"> </w:t>
                  </w:r>
                  <w:r w:rsidRPr="00D0749D">
                    <w:rPr>
                      <w:sz w:val="18"/>
                      <w:szCs w:val="18"/>
                    </w:rPr>
                    <w:t>HTML, CSS, JavaScript</w:t>
                  </w:r>
                </w:p>
                <w:p w14:paraId="1DB01DBD" w14:textId="0C7E8610" w:rsidR="00337A07" w:rsidRDefault="00337A07" w:rsidP="00732B4D">
                  <w:pPr>
                    <w:pStyle w:val="ListBullet"/>
                    <w:contextualSpacing w:val="0"/>
                    <w:rPr>
                      <w:sz w:val="18"/>
                      <w:szCs w:val="18"/>
                    </w:rPr>
                  </w:pPr>
                  <w:r w:rsidRPr="00C622F3">
                    <w:rPr>
                      <w:b/>
                      <w:bCs/>
                      <w:sz w:val="18"/>
                      <w:szCs w:val="18"/>
                    </w:rPr>
                    <w:t>Cloud</w:t>
                  </w:r>
                  <w:r>
                    <w:rPr>
                      <w:sz w:val="18"/>
                      <w:szCs w:val="18"/>
                    </w:rPr>
                    <w:t>: AWS</w:t>
                  </w:r>
                  <w:r w:rsidR="005637C7">
                    <w:rPr>
                      <w:sz w:val="18"/>
                      <w:szCs w:val="18"/>
                    </w:rPr>
                    <w:t>,</w:t>
                  </w:r>
                  <w:r w:rsidR="00C622F3">
                    <w:rPr>
                      <w:sz w:val="18"/>
                      <w:szCs w:val="18"/>
                    </w:rPr>
                    <w:t xml:space="preserve"> PCF</w:t>
                  </w:r>
                </w:p>
                <w:p w14:paraId="36112731" w14:textId="323ECA80" w:rsidR="00C622F3" w:rsidRDefault="00C622F3" w:rsidP="00732B4D">
                  <w:pPr>
                    <w:pStyle w:val="ListBullet"/>
                    <w:contextualSpacing w:val="0"/>
                    <w:rPr>
                      <w:sz w:val="18"/>
                      <w:szCs w:val="18"/>
                    </w:rPr>
                  </w:pPr>
                  <w:r>
                    <w:rPr>
                      <w:b/>
                      <w:bCs/>
                      <w:sz w:val="18"/>
                      <w:szCs w:val="18"/>
                    </w:rPr>
                    <w:t>API Management</w:t>
                  </w:r>
                  <w:r w:rsidRPr="00C622F3">
                    <w:rPr>
                      <w:sz w:val="18"/>
                      <w:szCs w:val="18"/>
                    </w:rPr>
                    <w:t>:</w:t>
                  </w:r>
                  <w:r>
                    <w:rPr>
                      <w:sz w:val="18"/>
                      <w:szCs w:val="18"/>
                    </w:rPr>
                    <w:t xml:space="preserve"> Google APIGEE</w:t>
                  </w:r>
                </w:p>
                <w:p w14:paraId="762E3D91" w14:textId="333B28CB" w:rsidR="00732B4D" w:rsidRDefault="00C622F3" w:rsidP="00C622F3">
                  <w:pPr>
                    <w:pStyle w:val="ListBullet"/>
                    <w:contextualSpacing w:val="0"/>
                    <w:rPr>
                      <w:sz w:val="18"/>
                      <w:szCs w:val="18"/>
                    </w:rPr>
                  </w:pPr>
                  <w:r>
                    <w:rPr>
                      <w:b/>
                      <w:bCs/>
                      <w:sz w:val="18"/>
                      <w:szCs w:val="18"/>
                    </w:rPr>
                    <w:t>Databases</w:t>
                  </w:r>
                  <w:r w:rsidRPr="00C622F3">
                    <w:rPr>
                      <w:sz w:val="18"/>
                      <w:szCs w:val="18"/>
                    </w:rPr>
                    <w:t>:</w:t>
                  </w:r>
                  <w:r>
                    <w:rPr>
                      <w:sz w:val="18"/>
                      <w:szCs w:val="18"/>
                    </w:rPr>
                    <w:t xml:space="preserve"> Oracle, MSSQL, InfluxDB, DynamoDB</w:t>
                  </w:r>
                </w:p>
                <w:p w14:paraId="7F98D47A" w14:textId="5CC4BF1B" w:rsidR="005637C7" w:rsidRDefault="005637C7" w:rsidP="00C622F3">
                  <w:pPr>
                    <w:pStyle w:val="ListBullet"/>
                    <w:contextualSpacing w:val="0"/>
                    <w:rPr>
                      <w:sz w:val="18"/>
                      <w:szCs w:val="18"/>
                    </w:rPr>
                  </w:pPr>
                  <w:r>
                    <w:rPr>
                      <w:b/>
                      <w:bCs/>
                      <w:sz w:val="18"/>
                      <w:szCs w:val="18"/>
                    </w:rPr>
                    <w:t>Containers</w:t>
                  </w:r>
                  <w:r w:rsidRPr="005637C7">
                    <w:rPr>
                      <w:sz w:val="18"/>
                      <w:szCs w:val="18"/>
                    </w:rPr>
                    <w:t>:</w:t>
                  </w:r>
                  <w:r>
                    <w:rPr>
                      <w:sz w:val="18"/>
                      <w:szCs w:val="18"/>
                    </w:rPr>
                    <w:t xml:space="preserve"> Kubernetes, Rancher, Docker</w:t>
                  </w:r>
                </w:p>
                <w:p w14:paraId="4012C64A" w14:textId="7E2896CD" w:rsidR="00C622F3" w:rsidRPr="00C622F3" w:rsidRDefault="00C622F3" w:rsidP="00C622F3">
                  <w:pPr>
                    <w:pStyle w:val="ListBullet"/>
                    <w:numPr>
                      <w:ilvl w:val="0"/>
                      <w:numId w:val="0"/>
                    </w:numPr>
                    <w:ind w:left="360"/>
                    <w:contextualSpacing w:val="0"/>
                    <w:rPr>
                      <w:sz w:val="18"/>
                      <w:szCs w:val="18"/>
                    </w:rPr>
                  </w:pPr>
                </w:p>
              </w:tc>
              <w:tc>
                <w:tcPr>
                  <w:tcW w:w="4680" w:type="dxa"/>
                  <w:tcMar>
                    <w:left w:w="360" w:type="dxa"/>
                  </w:tcMar>
                </w:tcPr>
                <w:p w14:paraId="5584FE84" w14:textId="77777777" w:rsidR="00C622F3" w:rsidRDefault="00C622F3" w:rsidP="00C622F3">
                  <w:pPr>
                    <w:pStyle w:val="ListBullet"/>
                    <w:contextualSpacing w:val="0"/>
                    <w:rPr>
                      <w:sz w:val="18"/>
                      <w:szCs w:val="18"/>
                    </w:rPr>
                  </w:pPr>
                  <w:r>
                    <w:rPr>
                      <w:b/>
                      <w:bCs/>
                      <w:sz w:val="18"/>
                      <w:szCs w:val="18"/>
                    </w:rPr>
                    <w:t>Messaging</w:t>
                  </w:r>
                  <w:r w:rsidRPr="00C622F3">
                    <w:rPr>
                      <w:sz w:val="18"/>
                      <w:szCs w:val="18"/>
                    </w:rPr>
                    <w:t>:</w:t>
                  </w:r>
                  <w:r>
                    <w:rPr>
                      <w:sz w:val="18"/>
                      <w:szCs w:val="18"/>
                    </w:rPr>
                    <w:t xml:space="preserve"> Kafka</w:t>
                  </w:r>
                </w:p>
                <w:p w14:paraId="6A24F068" w14:textId="77777777" w:rsidR="00C622F3" w:rsidRDefault="00C622F3" w:rsidP="00C622F3">
                  <w:pPr>
                    <w:pStyle w:val="ListBullet"/>
                    <w:contextualSpacing w:val="0"/>
                    <w:rPr>
                      <w:sz w:val="18"/>
                      <w:szCs w:val="18"/>
                    </w:rPr>
                  </w:pPr>
                  <w:r>
                    <w:rPr>
                      <w:b/>
                      <w:bCs/>
                      <w:sz w:val="18"/>
                      <w:szCs w:val="18"/>
                    </w:rPr>
                    <w:t>Caching</w:t>
                  </w:r>
                  <w:r w:rsidRPr="00C622F3">
                    <w:rPr>
                      <w:sz w:val="18"/>
                      <w:szCs w:val="18"/>
                    </w:rPr>
                    <w:t>:</w:t>
                  </w:r>
                  <w:r>
                    <w:rPr>
                      <w:sz w:val="18"/>
                      <w:szCs w:val="18"/>
                    </w:rPr>
                    <w:t xml:space="preserve"> Aerospike</w:t>
                  </w:r>
                </w:p>
                <w:p w14:paraId="2627B98C" w14:textId="3ADC5F27" w:rsidR="00C622F3" w:rsidRDefault="00C622F3" w:rsidP="00C622F3">
                  <w:pPr>
                    <w:pStyle w:val="ListBullet"/>
                    <w:contextualSpacing w:val="0"/>
                    <w:rPr>
                      <w:sz w:val="18"/>
                      <w:szCs w:val="18"/>
                    </w:rPr>
                  </w:pPr>
                  <w:r>
                    <w:rPr>
                      <w:b/>
                      <w:bCs/>
                      <w:sz w:val="18"/>
                      <w:szCs w:val="18"/>
                    </w:rPr>
                    <w:t>Frameworks</w:t>
                  </w:r>
                  <w:r w:rsidRPr="00C622F3">
                    <w:rPr>
                      <w:sz w:val="18"/>
                      <w:szCs w:val="18"/>
                    </w:rPr>
                    <w:t>:</w:t>
                  </w:r>
                  <w:r>
                    <w:rPr>
                      <w:sz w:val="18"/>
                      <w:szCs w:val="18"/>
                    </w:rPr>
                    <w:t xml:space="preserve"> Spring</w:t>
                  </w:r>
                  <w:r w:rsidR="005637C7">
                    <w:rPr>
                      <w:sz w:val="18"/>
                      <w:szCs w:val="18"/>
                    </w:rPr>
                    <w:t xml:space="preserve"> Boot</w:t>
                  </w:r>
                  <w:r>
                    <w:rPr>
                      <w:sz w:val="18"/>
                      <w:szCs w:val="18"/>
                    </w:rPr>
                    <w:t>, Hibernate, MyBatis</w:t>
                  </w:r>
                </w:p>
                <w:p w14:paraId="5D05FBAF" w14:textId="162EDF95" w:rsidR="00C622F3" w:rsidRDefault="00C622F3" w:rsidP="00C622F3">
                  <w:pPr>
                    <w:pStyle w:val="ListBullet"/>
                    <w:contextualSpacing w:val="0"/>
                    <w:rPr>
                      <w:sz w:val="18"/>
                      <w:szCs w:val="18"/>
                    </w:rPr>
                  </w:pPr>
                  <w:r>
                    <w:rPr>
                      <w:b/>
                      <w:bCs/>
                      <w:sz w:val="18"/>
                      <w:szCs w:val="18"/>
                    </w:rPr>
                    <w:t>CI/CD</w:t>
                  </w:r>
                  <w:r w:rsidRPr="00C622F3">
                    <w:rPr>
                      <w:sz w:val="18"/>
                      <w:szCs w:val="18"/>
                    </w:rPr>
                    <w:t>:</w:t>
                  </w:r>
                  <w:r>
                    <w:rPr>
                      <w:sz w:val="18"/>
                      <w:szCs w:val="18"/>
                    </w:rPr>
                    <w:t xml:space="preserve"> Concourse, Jenkins, Artifactory</w:t>
                  </w:r>
                  <w:r w:rsidR="006155FB">
                    <w:rPr>
                      <w:sz w:val="18"/>
                      <w:szCs w:val="18"/>
                    </w:rPr>
                    <w:t>, GitHub</w:t>
                  </w:r>
                </w:p>
                <w:p w14:paraId="499561E2" w14:textId="36693716" w:rsidR="00C622F3" w:rsidRDefault="00C622F3" w:rsidP="00C622F3">
                  <w:pPr>
                    <w:pStyle w:val="ListBullet"/>
                    <w:contextualSpacing w:val="0"/>
                    <w:rPr>
                      <w:sz w:val="18"/>
                      <w:szCs w:val="18"/>
                    </w:rPr>
                  </w:pPr>
                  <w:r>
                    <w:rPr>
                      <w:b/>
                      <w:bCs/>
                      <w:sz w:val="18"/>
                      <w:szCs w:val="18"/>
                    </w:rPr>
                    <w:t>Unit &amp; Load Testing</w:t>
                  </w:r>
                  <w:r w:rsidRPr="00C622F3">
                    <w:rPr>
                      <w:sz w:val="18"/>
                      <w:szCs w:val="18"/>
                    </w:rPr>
                    <w:t>:</w:t>
                  </w:r>
                  <w:r>
                    <w:rPr>
                      <w:sz w:val="18"/>
                      <w:szCs w:val="18"/>
                    </w:rPr>
                    <w:t xml:space="preserve"> Junit, JMeter</w:t>
                  </w:r>
                </w:p>
                <w:p w14:paraId="7D7314C4" w14:textId="1F947ED4" w:rsidR="006155FB" w:rsidRDefault="006155FB" w:rsidP="00C622F3">
                  <w:pPr>
                    <w:pStyle w:val="ListBullet"/>
                    <w:contextualSpacing w:val="0"/>
                    <w:rPr>
                      <w:sz w:val="18"/>
                      <w:szCs w:val="18"/>
                    </w:rPr>
                  </w:pPr>
                  <w:r w:rsidRPr="006155FB">
                    <w:rPr>
                      <w:b/>
                      <w:bCs/>
                      <w:sz w:val="18"/>
                      <w:szCs w:val="18"/>
                    </w:rPr>
                    <w:t>Others</w:t>
                  </w:r>
                  <w:r>
                    <w:rPr>
                      <w:sz w:val="18"/>
                      <w:szCs w:val="18"/>
                    </w:rPr>
                    <w:t>: DevOps, Microservice architecture</w:t>
                  </w:r>
                  <w:r w:rsidR="00322DC6">
                    <w:rPr>
                      <w:sz w:val="18"/>
                      <w:szCs w:val="18"/>
                    </w:rPr>
                    <w:t>, Data Analytics</w:t>
                  </w:r>
                  <w:r w:rsidR="001E2314">
                    <w:rPr>
                      <w:sz w:val="18"/>
                      <w:szCs w:val="18"/>
                    </w:rPr>
                    <w:t>. Swagger, Json, Yaml</w:t>
                  </w:r>
                </w:p>
                <w:p w14:paraId="6E884E16" w14:textId="77777777" w:rsidR="00C622F3" w:rsidRPr="00D0749D" w:rsidRDefault="00C622F3" w:rsidP="00C622F3">
                  <w:pPr>
                    <w:pStyle w:val="ListBullet"/>
                    <w:numPr>
                      <w:ilvl w:val="0"/>
                      <w:numId w:val="0"/>
                    </w:numPr>
                    <w:ind w:left="360"/>
                    <w:contextualSpacing w:val="0"/>
                    <w:rPr>
                      <w:sz w:val="18"/>
                      <w:szCs w:val="18"/>
                    </w:rPr>
                  </w:pPr>
                </w:p>
                <w:p w14:paraId="2ADACAFE" w14:textId="77777777" w:rsidR="00732B4D" w:rsidRPr="00D0749D" w:rsidRDefault="00732B4D" w:rsidP="00732B4D">
                  <w:pPr>
                    <w:pStyle w:val="ListBullet"/>
                    <w:numPr>
                      <w:ilvl w:val="0"/>
                      <w:numId w:val="0"/>
                    </w:numPr>
                    <w:ind w:left="360"/>
                    <w:contextualSpacing w:val="0"/>
                    <w:rPr>
                      <w:sz w:val="18"/>
                      <w:szCs w:val="18"/>
                    </w:rPr>
                  </w:pPr>
                </w:p>
                <w:p w14:paraId="403E84AB" w14:textId="77777777" w:rsidR="00732B4D" w:rsidRPr="00D0749D" w:rsidRDefault="00732B4D" w:rsidP="00732B4D">
                  <w:pPr>
                    <w:pStyle w:val="ListBullet"/>
                    <w:numPr>
                      <w:ilvl w:val="0"/>
                      <w:numId w:val="0"/>
                    </w:numPr>
                    <w:ind w:left="360"/>
                    <w:contextualSpacing w:val="0"/>
                    <w:rPr>
                      <w:sz w:val="18"/>
                      <w:szCs w:val="18"/>
                    </w:rPr>
                  </w:pPr>
                </w:p>
              </w:tc>
            </w:tr>
          </w:tbl>
          <w:p w14:paraId="312961DF" w14:textId="19B7E64B" w:rsidR="00732B4D" w:rsidRPr="00CF1A49" w:rsidRDefault="00732B4D" w:rsidP="00913946">
            <w:pPr>
              <w:contextualSpacing w:val="0"/>
            </w:pPr>
          </w:p>
        </w:tc>
      </w:tr>
    </w:tbl>
    <w:p w14:paraId="5AECBF5F" w14:textId="77777777" w:rsidR="004E01EB" w:rsidRPr="00CF1A49" w:rsidRDefault="00533229" w:rsidP="004E01EB">
      <w:pPr>
        <w:pStyle w:val="Heading1"/>
      </w:pPr>
      <w:sdt>
        <w:sdtPr>
          <w:alias w:val="Experience:"/>
          <w:tag w:val="Experience:"/>
          <w:id w:val="-1983300934"/>
          <w:placeholder>
            <w:docPart w:val="FA9487D0EE86414EAAFBC4DD2245CCA7"/>
          </w:placeholder>
          <w:temporary/>
          <w:showingPlcHdr/>
          <w15:appearance w15:val="hidden"/>
        </w:sdtPr>
        <w:sdtEndPr/>
        <w:sdtContent>
          <w:r w:rsidR="004E01EB" w:rsidRPr="00A8423D">
            <w:rPr>
              <w:sz w:val="18"/>
              <w:szCs w:val="18"/>
            </w:rPr>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67C9F424" w14:textId="77777777" w:rsidTr="00D66A52">
        <w:tc>
          <w:tcPr>
            <w:tcW w:w="9355" w:type="dxa"/>
          </w:tcPr>
          <w:p w14:paraId="47767EBF" w14:textId="77777777" w:rsidR="001D0BF1" w:rsidRPr="00D0749D" w:rsidRDefault="00AE3C2A" w:rsidP="001D0BF1">
            <w:pPr>
              <w:pStyle w:val="Heading3"/>
              <w:contextualSpacing w:val="0"/>
              <w:outlineLvl w:val="2"/>
              <w:rPr>
                <w:sz w:val="20"/>
                <w:szCs w:val="20"/>
              </w:rPr>
            </w:pPr>
            <w:r w:rsidRPr="00D0749D">
              <w:rPr>
                <w:sz w:val="20"/>
                <w:szCs w:val="20"/>
              </w:rPr>
              <w:t>01/2018</w:t>
            </w:r>
            <w:r w:rsidR="001D0BF1" w:rsidRPr="00D0749D">
              <w:rPr>
                <w:sz w:val="20"/>
                <w:szCs w:val="20"/>
              </w:rPr>
              <w:t xml:space="preserve"> – </w:t>
            </w:r>
            <w:r w:rsidRPr="00D0749D">
              <w:rPr>
                <w:sz w:val="20"/>
                <w:szCs w:val="20"/>
              </w:rPr>
              <w:t>Present</w:t>
            </w:r>
          </w:p>
          <w:p w14:paraId="27E93A0F" w14:textId="77777777" w:rsidR="001D0BF1" w:rsidRPr="00D0749D" w:rsidRDefault="00AE3C2A" w:rsidP="001D0BF1">
            <w:pPr>
              <w:pStyle w:val="Heading2"/>
              <w:contextualSpacing w:val="0"/>
              <w:outlineLvl w:val="1"/>
              <w:rPr>
                <w:sz w:val="20"/>
                <w:szCs w:val="20"/>
              </w:rPr>
            </w:pPr>
            <w:r w:rsidRPr="00D0749D">
              <w:rPr>
                <w:rStyle w:val="SubtleReference"/>
                <w:b/>
                <w:bCs/>
                <w:sz w:val="20"/>
                <w:szCs w:val="20"/>
              </w:rPr>
              <w:t>Software engineer</w:t>
            </w:r>
            <w:r w:rsidR="001D0BF1" w:rsidRPr="00D0749D">
              <w:rPr>
                <w:rStyle w:val="SubtleReference"/>
                <w:sz w:val="20"/>
                <w:szCs w:val="20"/>
              </w:rPr>
              <w:t>,</w:t>
            </w:r>
            <w:r w:rsidR="001D0BF1" w:rsidRPr="00D0749D">
              <w:rPr>
                <w:sz w:val="20"/>
                <w:szCs w:val="20"/>
              </w:rPr>
              <w:t xml:space="preserve"> </w:t>
            </w:r>
            <w:r w:rsidRPr="00D0749D">
              <w:rPr>
                <w:rStyle w:val="SubtleReference"/>
                <w:sz w:val="20"/>
                <w:szCs w:val="20"/>
              </w:rPr>
              <w:t>Fidelity investmetnts</w:t>
            </w:r>
            <w:r w:rsidR="00750A12" w:rsidRPr="00D0749D">
              <w:rPr>
                <w:rStyle w:val="SubtleReference"/>
                <w:sz w:val="20"/>
                <w:szCs w:val="20"/>
              </w:rPr>
              <w:t>, Merrimack, NH</w:t>
            </w:r>
          </w:p>
          <w:p w14:paraId="39650EAB" w14:textId="5094A4CF" w:rsidR="001E3120" w:rsidRPr="00D0749D" w:rsidRDefault="00492544" w:rsidP="001B7BE9">
            <w:pPr>
              <w:pStyle w:val="ListParagraph"/>
              <w:numPr>
                <w:ilvl w:val="0"/>
                <w:numId w:val="14"/>
              </w:numPr>
              <w:rPr>
                <w:sz w:val="18"/>
                <w:szCs w:val="18"/>
              </w:rPr>
            </w:pPr>
            <w:r w:rsidRPr="00D0749D">
              <w:rPr>
                <w:sz w:val="18"/>
                <w:szCs w:val="18"/>
              </w:rPr>
              <w:t xml:space="preserve">Built capabilities and </w:t>
            </w:r>
            <w:r w:rsidR="001B7BE9" w:rsidRPr="00D0749D">
              <w:rPr>
                <w:sz w:val="18"/>
                <w:szCs w:val="18"/>
              </w:rPr>
              <w:t>automation patterns</w:t>
            </w:r>
            <w:r w:rsidR="00337A07">
              <w:rPr>
                <w:sz w:val="18"/>
                <w:szCs w:val="18"/>
              </w:rPr>
              <w:t xml:space="preserve"> using AWS,</w:t>
            </w:r>
            <w:r w:rsidR="006155FB">
              <w:rPr>
                <w:sz w:val="18"/>
                <w:szCs w:val="18"/>
              </w:rPr>
              <w:t xml:space="preserve"> Concourse, Python and Docker </w:t>
            </w:r>
            <w:r w:rsidR="006155FB" w:rsidRPr="00D0749D">
              <w:rPr>
                <w:sz w:val="18"/>
                <w:szCs w:val="18"/>
              </w:rPr>
              <w:t>to</w:t>
            </w:r>
            <w:r w:rsidR="001B7BE9" w:rsidRPr="00D0749D">
              <w:rPr>
                <w:sz w:val="18"/>
                <w:szCs w:val="18"/>
              </w:rPr>
              <w:t xml:space="preserve"> migrate </w:t>
            </w:r>
            <w:r w:rsidRPr="00D0749D">
              <w:rPr>
                <w:sz w:val="18"/>
                <w:szCs w:val="18"/>
              </w:rPr>
              <w:t>hundreds of</w:t>
            </w:r>
            <w:r w:rsidR="001B7BE9" w:rsidRPr="00D0749D">
              <w:rPr>
                <w:sz w:val="18"/>
                <w:szCs w:val="18"/>
              </w:rPr>
              <w:t xml:space="preserve"> applications to </w:t>
            </w:r>
            <w:r w:rsidRPr="00D0749D">
              <w:rPr>
                <w:sz w:val="18"/>
                <w:szCs w:val="18"/>
              </w:rPr>
              <w:t xml:space="preserve">the </w:t>
            </w:r>
            <w:r w:rsidR="001B7BE9" w:rsidRPr="00D0749D">
              <w:rPr>
                <w:sz w:val="18"/>
                <w:szCs w:val="18"/>
              </w:rPr>
              <w:t>cloud as part of initial cloud migration team.</w:t>
            </w:r>
          </w:p>
          <w:p w14:paraId="74F078F4" w14:textId="66DAB164" w:rsidR="001B7BE9" w:rsidRPr="00D0749D" w:rsidRDefault="001B7BE9" w:rsidP="001B7BE9">
            <w:pPr>
              <w:pStyle w:val="ListParagraph"/>
              <w:numPr>
                <w:ilvl w:val="0"/>
                <w:numId w:val="14"/>
              </w:numPr>
              <w:rPr>
                <w:sz w:val="18"/>
                <w:szCs w:val="18"/>
              </w:rPr>
            </w:pPr>
            <w:r w:rsidRPr="00D0749D">
              <w:rPr>
                <w:sz w:val="18"/>
                <w:szCs w:val="18"/>
              </w:rPr>
              <w:t>Provided support and technical guidance to different teams within Fidelity to support the cloud migration process.</w:t>
            </w:r>
          </w:p>
          <w:p w14:paraId="6ED42C9B" w14:textId="434E185E" w:rsidR="00492544" w:rsidRPr="00D0749D" w:rsidRDefault="00492544" w:rsidP="001B7BE9">
            <w:pPr>
              <w:pStyle w:val="ListParagraph"/>
              <w:numPr>
                <w:ilvl w:val="0"/>
                <w:numId w:val="14"/>
              </w:numPr>
              <w:rPr>
                <w:sz w:val="18"/>
                <w:szCs w:val="18"/>
              </w:rPr>
            </w:pPr>
            <w:r w:rsidRPr="00D0749D">
              <w:rPr>
                <w:sz w:val="18"/>
                <w:szCs w:val="18"/>
              </w:rPr>
              <w:t>Integrated and rolled out APIGEE SaaS platform with enterprise grade API security</w:t>
            </w:r>
            <w:r w:rsidR="00D0749D" w:rsidRPr="00D0749D">
              <w:rPr>
                <w:sz w:val="18"/>
                <w:szCs w:val="18"/>
              </w:rPr>
              <w:t>.</w:t>
            </w:r>
          </w:p>
          <w:p w14:paraId="2609A1FF" w14:textId="37F03DCF" w:rsidR="00D0749D" w:rsidRPr="00D0749D" w:rsidRDefault="00D0749D" w:rsidP="001B7BE9">
            <w:pPr>
              <w:pStyle w:val="ListParagraph"/>
              <w:numPr>
                <w:ilvl w:val="0"/>
                <w:numId w:val="14"/>
              </w:numPr>
              <w:rPr>
                <w:sz w:val="18"/>
                <w:szCs w:val="18"/>
              </w:rPr>
            </w:pPr>
            <w:r w:rsidRPr="00D0749D">
              <w:rPr>
                <w:sz w:val="18"/>
                <w:szCs w:val="18"/>
              </w:rPr>
              <w:t xml:space="preserve">Designed and developed REST APIs using APIGEE, created shared flows and build automation pattern for creating and deploying APIGEE proxy and products to be used by hundreds of developers across the company. </w:t>
            </w:r>
          </w:p>
          <w:p w14:paraId="485D29BE" w14:textId="554EB4F5" w:rsidR="001B7BE9" w:rsidRPr="00D0749D" w:rsidRDefault="001B7BE9" w:rsidP="001B7BE9">
            <w:pPr>
              <w:pStyle w:val="ListParagraph"/>
              <w:numPr>
                <w:ilvl w:val="0"/>
                <w:numId w:val="14"/>
              </w:numPr>
              <w:rPr>
                <w:sz w:val="18"/>
                <w:szCs w:val="18"/>
              </w:rPr>
            </w:pPr>
            <w:r w:rsidRPr="00D0749D">
              <w:rPr>
                <w:sz w:val="18"/>
                <w:szCs w:val="18"/>
              </w:rPr>
              <w:t xml:space="preserve">Built messaging application </w:t>
            </w:r>
            <w:r w:rsidR="00AE22C7" w:rsidRPr="00D0749D">
              <w:rPr>
                <w:sz w:val="18"/>
                <w:szCs w:val="18"/>
              </w:rPr>
              <w:t>for transferring l</w:t>
            </w:r>
            <w:r w:rsidR="00337A07">
              <w:rPr>
                <w:sz w:val="18"/>
                <w:szCs w:val="18"/>
              </w:rPr>
              <w:t xml:space="preserve">ive date between applications </w:t>
            </w:r>
            <w:r w:rsidR="00AE22C7" w:rsidRPr="00D0749D">
              <w:rPr>
                <w:sz w:val="18"/>
                <w:szCs w:val="18"/>
              </w:rPr>
              <w:t>using Kafka</w:t>
            </w:r>
            <w:r w:rsidR="00337A07">
              <w:rPr>
                <w:sz w:val="18"/>
                <w:szCs w:val="18"/>
              </w:rPr>
              <w:t xml:space="preserve">, </w:t>
            </w:r>
            <w:r w:rsidR="00AE22C7" w:rsidRPr="00D0749D">
              <w:rPr>
                <w:sz w:val="18"/>
                <w:szCs w:val="18"/>
              </w:rPr>
              <w:t>Aerospike</w:t>
            </w:r>
            <w:r w:rsidR="00337A07">
              <w:rPr>
                <w:sz w:val="18"/>
                <w:szCs w:val="18"/>
              </w:rPr>
              <w:t xml:space="preserve"> and Spring Boot</w:t>
            </w:r>
            <w:r w:rsidR="00AE22C7" w:rsidRPr="00D0749D">
              <w:rPr>
                <w:sz w:val="18"/>
                <w:szCs w:val="18"/>
              </w:rPr>
              <w:t>. The application was exponentially faster than the legacy messaging applications of the company.</w:t>
            </w:r>
          </w:p>
          <w:p w14:paraId="391736AA" w14:textId="77777777" w:rsidR="00AE22C7" w:rsidRPr="00D0749D" w:rsidRDefault="00AE22C7" w:rsidP="001B7BE9">
            <w:pPr>
              <w:pStyle w:val="ListParagraph"/>
              <w:numPr>
                <w:ilvl w:val="0"/>
                <w:numId w:val="14"/>
              </w:numPr>
              <w:rPr>
                <w:sz w:val="18"/>
                <w:szCs w:val="18"/>
              </w:rPr>
            </w:pPr>
            <w:r w:rsidRPr="00D0749D">
              <w:rPr>
                <w:sz w:val="18"/>
                <w:szCs w:val="18"/>
              </w:rPr>
              <w:t xml:space="preserve">Currently working in building next generation brokerage platform using all the latest and greatest technologies which will ultimately replace the fidelity’s legacy brokerage application. </w:t>
            </w:r>
          </w:p>
          <w:p w14:paraId="38BC79F6" w14:textId="77777777" w:rsidR="00750A12" w:rsidRPr="00337A07" w:rsidRDefault="00337A07" w:rsidP="001B7BE9">
            <w:pPr>
              <w:pStyle w:val="ListParagraph"/>
              <w:numPr>
                <w:ilvl w:val="0"/>
                <w:numId w:val="14"/>
              </w:numPr>
              <w:rPr>
                <w:sz w:val="18"/>
                <w:szCs w:val="18"/>
              </w:rPr>
            </w:pPr>
            <w:r>
              <w:rPr>
                <w:sz w:val="18"/>
                <w:szCs w:val="18"/>
              </w:rPr>
              <w:t xml:space="preserve">Performed load testing of the applications using Apache JMeter. </w:t>
            </w:r>
            <w:r w:rsidR="00750A12" w:rsidRPr="00337A07">
              <w:rPr>
                <w:sz w:val="18"/>
                <w:szCs w:val="18"/>
              </w:rPr>
              <w:t xml:space="preserve"> </w:t>
            </w:r>
          </w:p>
          <w:p w14:paraId="4A98ED07" w14:textId="7B585945" w:rsidR="00337A07" w:rsidRPr="00CF1A49" w:rsidRDefault="00337A07" w:rsidP="001B7BE9">
            <w:pPr>
              <w:pStyle w:val="ListParagraph"/>
              <w:numPr>
                <w:ilvl w:val="0"/>
                <w:numId w:val="14"/>
              </w:numPr>
            </w:pPr>
            <w:r w:rsidRPr="00337A07">
              <w:rPr>
                <w:sz w:val="18"/>
                <w:szCs w:val="18"/>
              </w:rPr>
              <w:t>Converted SOA</w:t>
            </w:r>
            <w:r>
              <w:rPr>
                <w:sz w:val="18"/>
                <w:szCs w:val="18"/>
              </w:rPr>
              <w:t>P</w:t>
            </w:r>
            <w:r w:rsidRPr="00337A07">
              <w:rPr>
                <w:sz w:val="18"/>
                <w:szCs w:val="18"/>
              </w:rPr>
              <w:t xml:space="preserve"> based applications to RESTful Spring Boot microservice applications.</w:t>
            </w:r>
          </w:p>
        </w:tc>
      </w:tr>
      <w:tr w:rsidR="00F61DF9" w:rsidRPr="00CF1A49" w14:paraId="08EDEA0B" w14:textId="77777777" w:rsidTr="00F61DF9">
        <w:tc>
          <w:tcPr>
            <w:tcW w:w="9355" w:type="dxa"/>
            <w:tcMar>
              <w:top w:w="216" w:type="dxa"/>
            </w:tcMar>
          </w:tcPr>
          <w:p w14:paraId="49A7F7AC" w14:textId="77777777" w:rsidR="00F61DF9" w:rsidRPr="00587F8F" w:rsidRDefault="00750A12" w:rsidP="00F61DF9">
            <w:pPr>
              <w:pStyle w:val="Heading3"/>
              <w:contextualSpacing w:val="0"/>
              <w:outlineLvl w:val="2"/>
              <w:rPr>
                <w:sz w:val="20"/>
                <w:szCs w:val="20"/>
              </w:rPr>
            </w:pPr>
            <w:r w:rsidRPr="00587F8F">
              <w:rPr>
                <w:sz w:val="20"/>
                <w:szCs w:val="20"/>
              </w:rPr>
              <w:t>06/2017</w:t>
            </w:r>
            <w:r w:rsidR="00F61DF9" w:rsidRPr="00587F8F">
              <w:rPr>
                <w:sz w:val="20"/>
                <w:szCs w:val="20"/>
              </w:rPr>
              <w:t xml:space="preserve"> – </w:t>
            </w:r>
            <w:r w:rsidRPr="00587F8F">
              <w:rPr>
                <w:sz w:val="20"/>
                <w:szCs w:val="20"/>
              </w:rPr>
              <w:t>12/2017</w:t>
            </w:r>
          </w:p>
          <w:p w14:paraId="4BD55F38" w14:textId="77777777" w:rsidR="00F61DF9" w:rsidRPr="00587F8F" w:rsidRDefault="00750A12" w:rsidP="00F61DF9">
            <w:pPr>
              <w:pStyle w:val="Heading2"/>
              <w:contextualSpacing w:val="0"/>
              <w:outlineLvl w:val="1"/>
              <w:rPr>
                <w:sz w:val="20"/>
                <w:szCs w:val="20"/>
              </w:rPr>
            </w:pPr>
            <w:r w:rsidRPr="00587F8F">
              <w:rPr>
                <w:noProof/>
                <w:color w:val="auto"/>
                <w:sz w:val="20"/>
                <w:szCs w:val="20"/>
              </w:rPr>
              <w:t>IT System Support analyst</w:t>
            </w:r>
            <w:r w:rsidR="00F61DF9" w:rsidRPr="00587F8F">
              <w:rPr>
                <w:sz w:val="20"/>
                <w:szCs w:val="20"/>
              </w:rPr>
              <w:t xml:space="preserve">, </w:t>
            </w:r>
            <w:r w:rsidRPr="00587F8F">
              <w:rPr>
                <w:rStyle w:val="SubtleReference"/>
                <w:sz w:val="20"/>
                <w:szCs w:val="20"/>
              </w:rPr>
              <w:t>Granite State College, Concord, NH</w:t>
            </w:r>
          </w:p>
          <w:p w14:paraId="53B2CA19" w14:textId="77777777" w:rsidR="00750A12" w:rsidRPr="00D0749D" w:rsidRDefault="00750A12" w:rsidP="00750A12">
            <w:pPr>
              <w:pStyle w:val="ListParagraph"/>
              <w:numPr>
                <w:ilvl w:val="0"/>
                <w:numId w:val="14"/>
              </w:numPr>
              <w:rPr>
                <w:sz w:val="18"/>
                <w:szCs w:val="18"/>
              </w:rPr>
            </w:pPr>
            <w:r w:rsidRPr="00D0749D">
              <w:rPr>
                <w:sz w:val="18"/>
                <w:szCs w:val="18"/>
              </w:rPr>
              <w:t>Configured and maintained LMS application of the college.</w:t>
            </w:r>
          </w:p>
          <w:p w14:paraId="0D000A5C" w14:textId="77777777" w:rsidR="00750A12" w:rsidRPr="00D0749D" w:rsidRDefault="00750A12" w:rsidP="00750A12">
            <w:pPr>
              <w:pStyle w:val="ListParagraph"/>
              <w:numPr>
                <w:ilvl w:val="0"/>
                <w:numId w:val="14"/>
              </w:numPr>
              <w:rPr>
                <w:sz w:val="18"/>
                <w:szCs w:val="18"/>
              </w:rPr>
            </w:pPr>
            <w:r w:rsidRPr="00D0749D">
              <w:rPr>
                <w:sz w:val="18"/>
                <w:szCs w:val="18"/>
              </w:rPr>
              <w:t>Supported the product development by solving the production issues.</w:t>
            </w:r>
          </w:p>
          <w:p w14:paraId="559A26C4" w14:textId="77777777" w:rsidR="00750A12" w:rsidRPr="00D0749D" w:rsidRDefault="00750A12" w:rsidP="00750A12">
            <w:pPr>
              <w:pStyle w:val="ListParagraph"/>
              <w:numPr>
                <w:ilvl w:val="0"/>
                <w:numId w:val="14"/>
              </w:numPr>
              <w:rPr>
                <w:sz w:val="18"/>
                <w:szCs w:val="18"/>
              </w:rPr>
            </w:pPr>
            <w:r w:rsidRPr="00D0749D">
              <w:rPr>
                <w:sz w:val="18"/>
                <w:szCs w:val="18"/>
              </w:rPr>
              <w:t>Assisted with the installation of new hardware and software and help train employees on its use.</w:t>
            </w:r>
          </w:p>
          <w:p w14:paraId="15CE01A6" w14:textId="77777777" w:rsidR="00750A12" w:rsidRPr="00D0749D" w:rsidRDefault="00750A12" w:rsidP="00750A12">
            <w:pPr>
              <w:pStyle w:val="ListParagraph"/>
              <w:numPr>
                <w:ilvl w:val="0"/>
                <w:numId w:val="14"/>
              </w:numPr>
              <w:rPr>
                <w:sz w:val="18"/>
                <w:szCs w:val="18"/>
              </w:rPr>
            </w:pPr>
            <w:r w:rsidRPr="00D0749D">
              <w:rPr>
                <w:sz w:val="18"/>
                <w:szCs w:val="18"/>
              </w:rPr>
              <w:t>Offered suggestions and implementations for possible upgrades and changes within the IT department.</w:t>
            </w:r>
          </w:p>
          <w:p w14:paraId="1B220BFB" w14:textId="77777777" w:rsidR="00750A12" w:rsidRDefault="00750A12" w:rsidP="00750A12">
            <w:pPr>
              <w:pStyle w:val="ListParagraph"/>
              <w:numPr>
                <w:ilvl w:val="0"/>
                <w:numId w:val="14"/>
              </w:numPr>
            </w:pPr>
            <w:r w:rsidRPr="00D0749D">
              <w:rPr>
                <w:sz w:val="18"/>
                <w:szCs w:val="18"/>
              </w:rPr>
              <w:t>Prepared technical documentation for past and ongoing IT projects.</w:t>
            </w:r>
          </w:p>
          <w:p w14:paraId="04326B63" w14:textId="77777777" w:rsidR="00750A12" w:rsidRDefault="00750A12" w:rsidP="00750A12"/>
          <w:p w14:paraId="1D4E6838" w14:textId="77777777" w:rsidR="00750A12" w:rsidRPr="00587F8F" w:rsidRDefault="00750A12" w:rsidP="00750A12">
            <w:pPr>
              <w:pStyle w:val="Heading3"/>
              <w:contextualSpacing w:val="0"/>
              <w:outlineLvl w:val="2"/>
              <w:rPr>
                <w:sz w:val="20"/>
                <w:szCs w:val="20"/>
              </w:rPr>
            </w:pPr>
            <w:r w:rsidRPr="00587F8F">
              <w:rPr>
                <w:sz w:val="20"/>
                <w:szCs w:val="20"/>
              </w:rPr>
              <w:t>03/2015 – 06/2016</w:t>
            </w:r>
          </w:p>
          <w:p w14:paraId="6400E91C" w14:textId="77777777" w:rsidR="00750A12" w:rsidRPr="00587F8F" w:rsidRDefault="00750A12" w:rsidP="00750A12">
            <w:pPr>
              <w:pStyle w:val="Heading2"/>
              <w:contextualSpacing w:val="0"/>
              <w:outlineLvl w:val="1"/>
              <w:rPr>
                <w:sz w:val="20"/>
                <w:szCs w:val="20"/>
              </w:rPr>
            </w:pPr>
            <w:r w:rsidRPr="00587F8F">
              <w:rPr>
                <w:noProof/>
                <w:color w:val="auto"/>
                <w:sz w:val="20"/>
                <w:szCs w:val="20"/>
              </w:rPr>
              <w:t>Software engineer</w:t>
            </w:r>
            <w:r w:rsidRPr="00587F8F">
              <w:rPr>
                <w:sz w:val="20"/>
                <w:szCs w:val="20"/>
              </w:rPr>
              <w:t xml:space="preserve">, </w:t>
            </w:r>
            <w:r w:rsidRPr="00587F8F">
              <w:rPr>
                <w:rStyle w:val="SubtleReference"/>
                <w:sz w:val="20"/>
                <w:szCs w:val="20"/>
              </w:rPr>
              <w:t>Cubic technologies, Irving, TX</w:t>
            </w:r>
          </w:p>
          <w:p w14:paraId="11FBBCED" w14:textId="77777777" w:rsidR="00750A12" w:rsidRPr="00D0749D" w:rsidRDefault="00750A12" w:rsidP="00750A12">
            <w:pPr>
              <w:pStyle w:val="ListParagraph"/>
              <w:numPr>
                <w:ilvl w:val="0"/>
                <w:numId w:val="14"/>
              </w:numPr>
              <w:rPr>
                <w:sz w:val="18"/>
                <w:szCs w:val="18"/>
              </w:rPr>
            </w:pPr>
            <w:r w:rsidRPr="00D0749D">
              <w:rPr>
                <w:sz w:val="18"/>
                <w:szCs w:val="18"/>
              </w:rPr>
              <w:lastRenderedPageBreak/>
              <w:t xml:space="preserve">Developed Java based web application using frameworks including Spring, Hibernate, JSF. </w:t>
            </w:r>
          </w:p>
          <w:p w14:paraId="018B9D34" w14:textId="77777777" w:rsidR="00750A12" w:rsidRPr="00D0749D" w:rsidRDefault="00750A12" w:rsidP="00750A12">
            <w:pPr>
              <w:pStyle w:val="ListParagraph"/>
              <w:numPr>
                <w:ilvl w:val="0"/>
                <w:numId w:val="14"/>
              </w:numPr>
              <w:rPr>
                <w:sz w:val="18"/>
                <w:szCs w:val="18"/>
              </w:rPr>
            </w:pPr>
            <w:r w:rsidRPr="00D0749D">
              <w:rPr>
                <w:sz w:val="18"/>
                <w:szCs w:val="18"/>
              </w:rPr>
              <w:t xml:space="preserve">Designed databases, developed SQL queries, stored procedures and views data manipulation and transaction. </w:t>
            </w:r>
          </w:p>
          <w:p w14:paraId="641A83D8" w14:textId="77777777" w:rsidR="00750A12" w:rsidRPr="00D0749D" w:rsidRDefault="00750A12" w:rsidP="00750A12">
            <w:pPr>
              <w:pStyle w:val="ListParagraph"/>
              <w:numPr>
                <w:ilvl w:val="0"/>
                <w:numId w:val="14"/>
              </w:numPr>
              <w:rPr>
                <w:sz w:val="18"/>
                <w:szCs w:val="18"/>
              </w:rPr>
            </w:pPr>
            <w:r w:rsidRPr="00D0749D">
              <w:rPr>
                <w:sz w:val="18"/>
                <w:szCs w:val="18"/>
              </w:rPr>
              <w:t xml:space="preserve">Worked on solving production support issues on multiple occasions. </w:t>
            </w:r>
          </w:p>
          <w:p w14:paraId="6840D8E6" w14:textId="77777777" w:rsidR="00750A12" w:rsidRPr="00D0749D" w:rsidRDefault="00750A12" w:rsidP="00750A12">
            <w:pPr>
              <w:pStyle w:val="ListParagraph"/>
              <w:numPr>
                <w:ilvl w:val="0"/>
                <w:numId w:val="14"/>
              </w:numPr>
              <w:rPr>
                <w:sz w:val="18"/>
                <w:szCs w:val="18"/>
              </w:rPr>
            </w:pPr>
            <w:r w:rsidRPr="00D0749D">
              <w:rPr>
                <w:sz w:val="18"/>
                <w:szCs w:val="18"/>
              </w:rPr>
              <w:t>Wrote effective unit tests using Junit</w:t>
            </w:r>
          </w:p>
          <w:p w14:paraId="1ACDD649" w14:textId="77777777" w:rsidR="00B02986" w:rsidRDefault="00B02986" w:rsidP="00B02986"/>
          <w:p w14:paraId="65A2631E" w14:textId="77777777" w:rsidR="00B02986" w:rsidRPr="00587F8F" w:rsidRDefault="00B02986" w:rsidP="00B02986">
            <w:pPr>
              <w:pStyle w:val="Heading3"/>
              <w:contextualSpacing w:val="0"/>
              <w:outlineLvl w:val="2"/>
              <w:rPr>
                <w:sz w:val="20"/>
                <w:szCs w:val="20"/>
              </w:rPr>
            </w:pPr>
            <w:r w:rsidRPr="00587F8F">
              <w:rPr>
                <w:sz w:val="20"/>
                <w:szCs w:val="20"/>
              </w:rPr>
              <w:t>03/</w:t>
            </w:r>
            <w:r w:rsidR="00967338" w:rsidRPr="00587F8F">
              <w:rPr>
                <w:sz w:val="20"/>
                <w:szCs w:val="20"/>
              </w:rPr>
              <w:t>2013</w:t>
            </w:r>
            <w:r w:rsidRPr="00587F8F">
              <w:rPr>
                <w:sz w:val="20"/>
                <w:szCs w:val="20"/>
              </w:rPr>
              <w:t xml:space="preserve"> – </w:t>
            </w:r>
            <w:r w:rsidR="00967338" w:rsidRPr="00587F8F">
              <w:rPr>
                <w:sz w:val="20"/>
                <w:szCs w:val="20"/>
              </w:rPr>
              <w:t>12</w:t>
            </w:r>
            <w:r w:rsidRPr="00587F8F">
              <w:rPr>
                <w:sz w:val="20"/>
                <w:szCs w:val="20"/>
              </w:rPr>
              <w:t>/</w:t>
            </w:r>
            <w:r w:rsidR="00967338" w:rsidRPr="00587F8F">
              <w:rPr>
                <w:sz w:val="20"/>
                <w:szCs w:val="20"/>
              </w:rPr>
              <w:t>2013</w:t>
            </w:r>
          </w:p>
          <w:p w14:paraId="21C1635F" w14:textId="77777777" w:rsidR="00B02986" w:rsidRPr="00CF1A49" w:rsidRDefault="00967338" w:rsidP="00B02986">
            <w:pPr>
              <w:pStyle w:val="Heading2"/>
              <w:contextualSpacing w:val="0"/>
              <w:outlineLvl w:val="1"/>
            </w:pPr>
            <w:r w:rsidRPr="00587F8F">
              <w:rPr>
                <w:color w:val="auto"/>
                <w:sz w:val="20"/>
                <w:szCs w:val="20"/>
              </w:rPr>
              <w:t>CAD Technician/Technical support analyst</w:t>
            </w:r>
            <w:r w:rsidRPr="00587F8F">
              <w:rPr>
                <w:sz w:val="20"/>
                <w:szCs w:val="20"/>
              </w:rPr>
              <w:t>,</w:t>
            </w:r>
            <w:r w:rsidR="00B02986" w:rsidRPr="00587F8F">
              <w:rPr>
                <w:sz w:val="20"/>
                <w:szCs w:val="20"/>
              </w:rPr>
              <w:t xml:space="preserve"> </w:t>
            </w:r>
            <w:r w:rsidRPr="00587F8F">
              <w:rPr>
                <w:rStyle w:val="SubtleReference"/>
                <w:sz w:val="20"/>
                <w:szCs w:val="20"/>
              </w:rPr>
              <w:t>Aerologics, nashua, NH</w:t>
            </w:r>
          </w:p>
          <w:p w14:paraId="130DF574" w14:textId="77777777" w:rsidR="00B02986" w:rsidRPr="00D0749D" w:rsidRDefault="00967338" w:rsidP="00B02986">
            <w:pPr>
              <w:pStyle w:val="ListParagraph"/>
              <w:numPr>
                <w:ilvl w:val="0"/>
                <w:numId w:val="14"/>
              </w:numPr>
              <w:rPr>
                <w:sz w:val="18"/>
                <w:szCs w:val="18"/>
              </w:rPr>
            </w:pPr>
            <w:r w:rsidRPr="00D0749D">
              <w:rPr>
                <w:sz w:val="18"/>
                <w:szCs w:val="18"/>
              </w:rPr>
              <w:t>Designed and drafted the roof of the house based on the aerial image using company’s design software.</w:t>
            </w:r>
          </w:p>
          <w:p w14:paraId="198E10A0" w14:textId="77777777" w:rsidR="00967338" w:rsidRPr="00D0749D" w:rsidRDefault="00967338" w:rsidP="00B02986">
            <w:pPr>
              <w:pStyle w:val="ListParagraph"/>
              <w:numPr>
                <w:ilvl w:val="0"/>
                <w:numId w:val="14"/>
              </w:numPr>
              <w:rPr>
                <w:sz w:val="18"/>
                <w:szCs w:val="18"/>
              </w:rPr>
            </w:pPr>
            <w:r w:rsidRPr="00D0749D">
              <w:rPr>
                <w:sz w:val="18"/>
                <w:szCs w:val="18"/>
              </w:rPr>
              <w:t>Provided technical support to the customer and offshore team members.</w:t>
            </w:r>
          </w:p>
          <w:p w14:paraId="7A20876A" w14:textId="77777777" w:rsidR="00967338" w:rsidRPr="00D0749D" w:rsidRDefault="00967338" w:rsidP="00B02986">
            <w:pPr>
              <w:pStyle w:val="ListParagraph"/>
              <w:numPr>
                <w:ilvl w:val="0"/>
                <w:numId w:val="14"/>
              </w:numPr>
              <w:rPr>
                <w:sz w:val="18"/>
                <w:szCs w:val="18"/>
              </w:rPr>
            </w:pPr>
            <w:r w:rsidRPr="00D0749D">
              <w:rPr>
                <w:sz w:val="18"/>
                <w:szCs w:val="18"/>
              </w:rPr>
              <w:t xml:space="preserve">Provided upgrades and enhancements to the application as needed to support various customer demands. </w:t>
            </w:r>
          </w:p>
          <w:p w14:paraId="4CF7DDAD" w14:textId="77777777" w:rsidR="00750A12" w:rsidRPr="00750A12" w:rsidRDefault="00750A12" w:rsidP="00750A12"/>
          <w:p w14:paraId="5C000C8A" w14:textId="77777777" w:rsidR="00F61DF9" w:rsidRDefault="00F61DF9" w:rsidP="00F61DF9"/>
        </w:tc>
      </w:tr>
    </w:tbl>
    <w:sdt>
      <w:sdtPr>
        <w:alias w:val="Education:"/>
        <w:tag w:val="Education:"/>
        <w:id w:val="-1908763273"/>
        <w:placeholder>
          <w:docPart w:val="840EC9409E0D4B588A52FC12AA00791E"/>
        </w:placeholder>
        <w:temporary/>
        <w:showingPlcHdr/>
        <w15:appearance w15:val="hidden"/>
      </w:sdtPr>
      <w:sdtEndPr/>
      <w:sdtContent>
        <w:p w14:paraId="2A386EA8" w14:textId="77777777" w:rsidR="00DA59AA" w:rsidRPr="00CF1A49" w:rsidRDefault="00DA59AA" w:rsidP="0097790C">
          <w:pPr>
            <w:pStyle w:val="Heading1"/>
          </w:pPr>
          <w:r w:rsidRPr="00587F8F">
            <w:rPr>
              <w:sz w:val="20"/>
              <w:szCs w:val="20"/>
            </w:rPr>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0DC8C0E0" w14:textId="77777777" w:rsidTr="00D66A52">
        <w:tc>
          <w:tcPr>
            <w:tcW w:w="9355" w:type="dxa"/>
          </w:tcPr>
          <w:p w14:paraId="51F9E185" w14:textId="77777777" w:rsidR="001D0BF1" w:rsidRPr="00587F8F" w:rsidRDefault="00750A12" w:rsidP="001D0BF1">
            <w:pPr>
              <w:pStyle w:val="Heading3"/>
              <w:contextualSpacing w:val="0"/>
              <w:outlineLvl w:val="2"/>
              <w:rPr>
                <w:sz w:val="20"/>
                <w:szCs w:val="20"/>
              </w:rPr>
            </w:pPr>
            <w:r w:rsidRPr="00587F8F">
              <w:rPr>
                <w:sz w:val="20"/>
                <w:szCs w:val="20"/>
              </w:rPr>
              <w:t>12</w:t>
            </w:r>
            <w:r w:rsidR="001D0BF1" w:rsidRPr="00587F8F">
              <w:rPr>
                <w:sz w:val="20"/>
                <w:szCs w:val="20"/>
              </w:rPr>
              <w:t xml:space="preserve"> </w:t>
            </w:r>
            <w:r w:rsidRPr="00587F8F">
              <w:rPr>
                <w:sz w:val="20"/>
                <w:szCs w:val="20"/>
              </w:rPr>
              <w:t>/2017</w:t>
            </w:r>
          </w:p>
          <w:p w14:paraId="7A4D97E2" w14:textId="77777777" w:rsidR="007538DC" w:rsidRPr="00587F8F" w:rsidRDefault="00750A12" w:rsidP="00750A12">
            <w:pPr>
              <w:pStyle w:val="Heading2"/>
              <w:contextualSpacing w:val="0"/>
              <w:outlineLvl w:val="1"/>
              <w:rPr>
                <w:sz w:val="20"/>
                <w:szCs w:val="20"/>
              </w:rPr>
            </w:pPr>
            <w:r w:rsidRPr="00587F8F">
              <w:rPr>
                <w:color w:val="auto"/>
                <w:sz w:val="20"/>
                <w:szCs w:val="20"/>
              </w:rPr>
              <w:t>BS in Information technology</w:t>
            </w:r>
            <w:r w:rsidR="001D0BF1" w:rsidRPr="00587F8F">
              <w:rPr>
                <w:sz w:val="20"/>
                <w:szCs w:val="20"/>
              </w:rPr>
              <w:t xml:space="preserve">, </w:t>
            </w:r>
            <w:r w:rsidRPr="00587F8F">
              <w:rPr>
                <w:rStyle w:val="SubtleReference"/>
                <w:sz w:val="20"/>
                <w:szCs w:val="20"/>
              </w:rPr>
              <w:t xml:space="preserve">Granite state college, concord, </w:t>
            </w:r>
            <w:r w:rsidR="00B02986" w:rsidRPr="00587F8F">
              <w:rPr>
                <w:rStyle w:val="SubtleReference"/>
                <w:sz w:val="20"/>
                <w:szCs w:val="20"/>
              </w:rPr>
              <w:t>NH (</w:t>
            </w:r>
            <w:r w:rsidRPr="00587F8F">
              <w:rPr>
                <w:rStyle w:val="SubtleReference"/>
                <w:sz w:val="20"/>
                <w:szCs w:val="20"/>
              </w:rPr>
              <w:t>G.P.A 3.8)</w:t>
            </w:r>
          </w:p>
        </w:tc>
      </w:tr>
      <w:tr w:rsidR="00F61DF9" w:rsidRPr="00CF1A49" w14:paraId="1C436E9B" w14:textId="77777777" w:rsidTr="00F61DF9">
        <w:tc>
          <w:tcPr>
            <w:tcW w:w="9355" w:type="dxa"/>
            <w:tcMar>
              <w:top w:w="216" w:type="dxa"/>
            </w:tcMar>
          </w:tcPr>
          <w:p w14:paraId="699C09F2" w14:textId="77777777" w:rsidR="00F61DF9" w:rsidRPr="00587F8F" w:rsidRDefault="00750A12" w:rsidP="00F61DF9">
            <w:pPr>
              <w:pStyle w:val="Heading3"/>
              <w:contextualSpacing w:val="0"/>
              <w:outlineLvl w:val="2"/>
              <w:rPr>
                <w:sz w:val="20"/>
                <w:szCs w:val="20"/>
              </w:rPr>
            </w:pPr>
            <w:r w:rsidRPr="00587F8F">
              <w:rPr>
                <w:sz w:val="20"/>
                <w:szCs w:val="20"/>
              </w:rPr>
              <w:t xml:space="preserve">09/2019 </w:t>
            </w:r>
            <w:r w:rsidR="00B02986" w:rsidRPr="00587F8F">
              <w:rPr>
                <w:sz w:val="20"/>
                <w:szCs w:val="20"/>
              </w:rPr>
              <w:t>- 06</w:t>
            </w:r>
            <w:r w:rsidRPr="00587F8F">
              <w:rPr>
                <w:sz w:val="20"/>
                <w:szCs w:val="20"/>
              </w:rPr>
              <w:t>/2021</w:t>
            </w:r>
          </w:p>
          <w:p w14:paraId="22366813" w14:textId="77777777" w:rsidR="00F61DF9" w:rsidRPr="00587F8F" w:rsidRDefault="00750A12" w:rsidP="00750A12">
            <w:pPr>
              <w:pStyle w:val="Heading2"/>
              <w:contextualSpacing w:val="0"/>
              <w:outlineLvl w:val="1"/>
              <w:rPr>
                <w:sz w:val="20"/>
                <w:szCs w:val="20"/>
              </w:rPr>
            </w:pPr>
            <w:r w:rsidRPr="00587F8F">
              <w:rPr>
                <w:color w:val="auto"/>
                <w:sz w:val="20"/>
                <w:szCs w:val="20"/>
              </w:rPr>
              <w:t>MS in applied data analytics</w:t>
            </w:r>
            <w:r w:rsidR="00F61DF9" w:rsidRPr="00587F8F">
              <w:rPr>
                <w:sz w:val="20"/>
                <w:szCs w:val="20"/>
              </w:rPr>
              <w:t xml:space="preserve">, </w:t>
            </w:r>
            <w:r w:rsidRPr="00587F8F">
              <w:rPr>
                <w:rStyle w:val="SubtleReference"/>
                <w:sz w:val="20"/>
                <w:szCs w:val="20"/>
              </w:rPr>
              <w:t xml:space="preserve">Boston university, </w:t>
            </w:r>
            <w:r w:rsidR="00B02986" w:rsidRPr="00587F8F">
              <w:rPr>
                <w:rStyle w:val="SubtleReference"/>
                <w:sz w:val="20"/>
                <w:szCs w:val="20"/>
              </w:rPr>
              <w:t>BOSTON, MA</w:t>
            </w:r>
          </w:p>
        </w:tc>
      </w:tr>
    </w:tbl>
    <w:p w14:paraId="6BCB1852" w14:textId="33AB33BD" w:rsidR="00B51D1B" w:rsidRPr="006E1507" w:rsidRDefault="00B51D1B" w:rsidP="00B02986">
      <w:pPr>
        <w:tabs>
          <w:tab w:val="left" w:pos="636"/>
          <w:tab w:val="left" w:pos="637"/>
        </w:tabs>
        <w:spacing w:before="104"/>
      </w:pPr>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472F00" w14:textId="77777777" w:rsidR="00533229" w:rsidRDefault="00533229" w:rsidP="0068194B">
      <w:r>
        <w:separator/>
      </w:r>
    </w:p>
    <w:p w14:paraId="54E309FC" w14:textId="77777777" w:rsidR="00533229" w:rsidRDefault="00533229"/>
    <w:p w14:paraId="2502F379" w14:textId="77777777" w:rsidR="00533229" w:rsidRDefault="00533229"/>
  </w:endnote>
  <w:endnote w:type="continuationSeparator" w:id="0">
    <w:p w14:paraId="13CEB2AE" w14:textId="77777777" w:rsidR="00533229" w:rsidRDefault="00533229" w:rsidP="0068194B">
      <w:r>
        <w:continuationSeparator/>
      </w:r>
    </w:p>
    <w:p w14:paraId="7BA96DD6" w14:textId="77777777" w:rsidR="00533229" w:rsidRDefault="00533229"/>
    <w:p w14:paraId="2DE7A686" w14:textId="77777777" w:rsidR="00533229" w:rsidRDefault="005332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36AA21E0"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A9DF31" w14:textId="77777777" w:rsidR="00533229" w:rsidRDefault="00533229" w:rsidP="0068194B">
      <w:r>
        <w:separator/>
      </w:r>
    </w:p>
    <w:p w14:paraId="18E427FB" w14:textId="77777777" w:rsidR="00533229" w:rsidRDefault="00533229"/>
    <w:p w14:paraId="03DE7F1C" w14:textId="77777777" w:rsidR="00533229" w:rsidRDefault="00533229"/>
  </w:footnote>
  <w:footnote w:type="continuationSeparator" w:id="0">
    <w:p w14:paraId="018D708A" w14:textId="77777777" w:rsidR="00533229" w:rsidRDefault="00533229" w:rsidP="0068194B">
      <w:r>
        <w:continuationSeparator/>
      </w:r>
    </w:p>
    <w:p w14:paraId="2A23173B" w14:textId="77777777" w:rsidR="00533229" w:rsidRDefault="00533229"/>
    <w:p w14:paraId="1F3EF5A6" w14:textId="77777777" w:rsidR="00533229" w:rsidRDefault="005332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5AA7F4"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5F4F9B2F" wp14:editId="0C013DE2">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18039BCF"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7E50B20"/>
    <w:multiLevelType w:val="hybridMultilevel"/>
    <w:tmpl w:val="122C9B16"/>
    <w:lvl w:ilvl="0" w:tplc="45BEFCC2">
      <w:numFmt w:val="bullet"/>
      <w:lvlText w:val=""/>
      <w:lvlJc w:val="left"/>
      <w:pPr>
        <w:ind w:left="852" w:hanging="360"/>
      </w:pPr>
      <w:rPr>
        <w:rFonts w:ascii="Symbol" w:eastAsia="Symbol" w:hAnsi="Symbol" w:cs="Symbol" w:hint="default"/>
        <w:w w:val="102"/>
        <w:sz w:val="21"/>
        <w:szCs w:val="21"/>
      </w:rPr>
    </w:lvl>
    <w:lvl w:ilvl="1" w:tplc="32960E42">
      <w:numFmt w:val="bullet"/>
      <w:lvlText w:val=""/>
      <w:lvlJc w:val="left"/>
      <w:pPr>
        <w:ind w:left="996" w:hanging="360"/>
      </w:pPr>
      <w:rPr>
        <w:rFonts w:ascii="Wingdings" w:eastAsia="Wingdings" w:hAnsi="Wingdings" w:cs="Wingdings" w:hint="default"/>
        <w:w w:val="102"/>
        <w:sz w:val="21"/>
        <w:szCs w:val="21"/>
      </w:rPr>
    </w:lvl>
    <w:lvl w:ilvl="2" w:tplc="470A9AC2">
      <w:numFmt w:val="bullet"/>
      <w:lvlText w:val="•"/>
      <w:lvlJc w:val="left"/>
      <w:pPr>
        <w:ind w:left="1344" w:hanging="360"/>
      </w:pPr>
      <w:rPr>
        <w:rFonts w:hint="default"/>
      </w:rPr>
    </w:lvl>
    <w:lvl w:ilvl="3" w:tplc="96CCA5F0">
      <w:numFmt w:val="bullet"/>
      <w:lvlText w:val="•"/>
      <w:lvlJc w:val="left"/>
      <w:pPr>
        <w:ind w:left="1689" w:hanging="360"/>
      </w:pPr>
      <w:rPr>
        <w:rFonts w:hint="default"/>
      </w:rPr>
    </w:lvl>
    <w:lvl w:ilvl="4" w:tplc="8C6CA25A">
      <w:numFmt w:val="bullet"/>
      <w:lvlText w:val="•"/>
      <w:lvlJc w:val="left"/>
      <w:pPr>
        <w:ind w:left="2033" w:hanging="360"/>
      </w:pPr>
      <w:rPr>
        <w:rFonts w:hint="default"/>
      </w:rPr>
    </w:lvl>
    <w:lvl w:ilvl="5" w:tplc="FBFC84D6">
      <w:numFmt w:val="bullet"/>
      <w:lvlText w:val="•"/>
      <w:lvlJc w:val="left"/>
      <w:pPr>
        <w:ind w:left="2378" w:hanging="360"/>
      </w:pPr>
      <w:rPr>
        <w:rFonts w:hint="default"/>
      </w:rPr>
    </w:lvl>
    <w:lvl w:ilvl="6" w:tplc="9F7837FE">
      <w:numFmt w:val="bullet"/>
      <w:lvlText w:val="•"/>
      <w:lvlJc w:val="left"/>
      <w:pPr>
        <w:ind w:left="2722" w:hanging="360"/>
      </w:pPr>
      <w:rPr>
        <w:rFonts w:hint="default"/>
      </w:rPr>
    </w:lvl>
    <w:lvl w:ilvl="7" w:tplc="8AC4E658">
      <w:numFmt w:val="bullet"/>
      <w:lvlText w:val="•"/>
      <w:lvlJc w:val="left"/>
      <w:pPr>
        <w:ind w:left="3067" w:hanging="360"/>
      </w:pPr>
      <w:rPr>
        <w:rFonts w:hint="default"/>
      </w:rPr>
    </w:lvl>
    <w:lvl w:ilvl="8" w:tplc="44FA969E">
      <w:numFmt w:val="bullet"/>
      <w:lvlText w:val="•"/>
      <w:lvlJc w:val="left"/>
      <w:pPr>
        <w:ind w:left="3411" w:hanging="360"/>
      </w:pPr>
      <w:rPr>
        <w:rFonts w:hint="default"/>
      </w:rPr>
    </w:lvl>
  </w:abstractNum>
  <w:abstractNum w:abstractNumId="11" w15:restartNumberingAfterBreak="0">
    <w:nsid w:val="19FD4007"/>
    <w:multiLevelType w:val="multilevel"/>
    <w:tmpl w:val="61E0292E"/>
    <w:lvl w:ilvl="0">
      <w:start w:val="1"/>
      <w:numFmt w:val="bullet"/>
      <w:pStyle w:val="ListBullet"/>
      <w:lvlText w:val=""/>
      <w:lvlJc w:val="left"/>
      <w:pPr>
        <w:ind w:left="360" w:hanging="360"/>
      </w:pPr>
      <w:rPr>
        <w:rFonts w:ascii="Symbol" w:hAnsi="Symbol" w:hint="default"/>
        <w:color w:val="auto"/>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DD021A0"/>
    <w:multiLevelType w:val="hybridMultilevel"/>
    <w:tmpl w:val="68B69CFA"/>
    <w:lvl w:ilvl="0" w:tplc="94ECA30A">
      <w:numFmt w:val="bullet"/>
      <w:lvlText w:val=""/>
      <w:lvlJc w:val="left"/>
      <w:pPr>
        <w:ind w:left="636" w:hanging="360"/>
      </w:pPr>
      <w:rPr>
        <w:rFonts w:ascii="Wingdings" w:eastAsia="Wingdings" w:hAnsi="Wingdings" w:cs="Wingdings" w:hint="default"/>
        <w:w w:val="102"/>
        <w:sz w:val="21"/>
        <w:szCs w:val="21"/>
      </w:rPr>
    </w:lvl>
    <w:lvl w:ilvl="1" w:tplc="1EC25946">
      <w:numFmt w:val="bullet"/>
      <w:lvlText w:val=""/>
      <w:lvlJc w:val="left"/>
      <w:pPr>
        <w:ind w:left="996" w:hanging="360"/>
      </w:pPr>
      <w:rPr>
        <w:rFonts w:hint="default"/>
        <w:w w:val="102"/>
      </w:rPr>
    </w:lvl>
    <w:lvl w:ilvl="2" w:tplc="66D6B022">
      <w:numFmt w:val="bullet"/>
      <w:lvlText w:val="•"/>
      <w:lvlJc w:val="left"/>
      <w:pPr>
        <w:ind w:left="1423" w:hanging="360"/>
      </w:pPr>
      <w:rPr>
        <w:rFonts w:hint="default"/>
      </w:rPr>
    </w:lvl>
    <w:lvl w:ilvl="3" w:tplc="88A8FA5C">
      <w:numFmt w:val="bullet"/>
      <w:lvlText w:val="•"/>
      <w:lvlJc w:val="left"/>
      <w:pPr>
        <w:ind w:left="1847" w:hanging="360"/>
      </w:pPr>
      <w:rPr>
        <w:rFonts w:hint="default"/>
      </w:rPr>
    </w:lvl>
    <w:lvl w:ilvl="4" w:tplc="51C8DBE2">
      <w:numFmt w:val="bullet"/>
      <w:lvlText w:val="•"/>
      <w:lvlJc w:val="left"/>
      <w:pPr>
        <w:ind w:left="2270" w:hanging="360"/>
      </w:pPr>
      <w:rPr>
        <w:rFonts w:hint="default"/>
      </w:rPr>
    </w:lvl>
    <w:lvl w:ilvl="5" w:tplc="E6B8D390">
      <w:numFmt w:val="bullet"/>
      <w:lvlText w:val="•"/>
      <w:lvlJc w:val="left"/>
      <w:pPr>
        <w:ind w:left="2694" w:hanging="360"/>
      </w:pPr>
      <w:rPr>
        <w:rFonts w:hint="default"/>
      </w:rPr>
    </w:lvl>
    <w:lvl w:ilvl="6" w:tplc="B532ADCE">
      <w:numFmt w:val="bullet"/>
      <w:lvlText w:val="•"/>
      <w:lvlJc w:val="left"/>
      <w:pPr>
        <w:ind w:left="3117" w:hanging="360"/>
      </w:pPr>
      <w:rPr>
        <w:rFonts w:hint="default"/>
      </w:rPr>
    </w:lvl>
    <w:lvl w:ilvl="7" w:tplc="42C0335C">
      <w:numFmt w:val="bullet"/>
      <w:lvlText w:val="•"/>
      <w:lvlJc w:val="left"/>
      <w:pPr>
        <w:ind w:left="3541" w:hanging="360"/>
      </w:pPr>
      <w:rPr>
        <w:rFonts w:hint="default"/>
      </w:rPr>
    </w:lvl>
    <w:lvl w:ilvl="8" w:tplc="D8EA021A">
      <w:numFmt w:val="bullet"/>
      <w:lvlText w:val="•"/>
      <w:lvlJc w:val="left"/>
      <w:pPr>
        <w:ind w:left="3964" w:hanging="360"/>
      </w:pPr>
      <w:rPr>
        <w:rFonts w:hint="default"/>
      </w:rPr>
    </w:lvl>
  </w:abstractNum>
  <w:abstractNum w:abstractNumId="14"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9F441EE"/>
    <w:multiLevelType w:val="hybridMultilevel"/>
    <w:tmpl w:val="1332D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2"/>
  </w:num>
  <w:num w:numId="8">
    <w:abstractNumId w:val="2"/>
  </w:num>
  <w:num w:numId="9">
    <w:abstractNumId w:val="14"/>
  </w:num>
  <w:num w:numId="10">
    <w:abstractNumId w:val="5"/>
  </w:num>
  <w:num w:numId="11">
    <w:abstractNumId w:val="4"/>
  </w:num>
  <w:num w:numId="12">
    <w:abstractNumId w:val="1"/>
  </w:num>
  <w:num w:numId="13">
    <w:abstractNumId w:val="0"/>
  </w:num>
  <w:num w:numId="14">
    <w:abstractNumId w:val="15"/>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74"/>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B7BE9"/>
    <w:rsid w:val="001C0E68"/>
    <w:rsid w:val="001C4B6F"/>
    <w:rsid w:val="001D0BF1"/>
    <w:rsid w:val="001E2314"/>
    <w:rsid w:val="001E3120"/>
    <w:rsid w:val="001E7E0C"/>
    <w:rsid w:val="001F0BB0"/>
    <w:rsid w:val="001F4E6D"/>
    <w:rsid w:val="001F6140"/>
    <w:rsid w:val="00203573"/>
    <w:rsid w:val="0020597D"/>
    <w:rsid w:val="00213B4C"/>
    <w:rsid w:val="002253B0"/>
    <w:rsid w:val="00234428"/>
    <w:rsid w:val="00236D54"/>
    <w:rsid w:val="00241D8C"/>
    <w:rsid w:val="00241FDB"/>
    <w:rsid w:val="0024720C"/>
    <w:rsid w:val="002617AE"/>
    <w:rsid w:val="002638D0"/>
    <w:rsid w:val="002647D3"/>
    <w:rsid w:val="00275EAE"/>
    <w:rsid w:val="00294998"/>
    <w:rsid w:val="00297F18"/>
    <w:rsid w:val="002A1945"/>
    <w:rsid w:val="002B0A74"/>
    <w:rsid w:val="002B2958"/>
    <w:rsid w:val="002B3FC8"/>
    <w:rsid w:val="002B5739"/>
    <w:rsid w:val="002D23C5"/>
    <w:rsid w:val="002D6137"/>
    <w:rsid w:val="002E7E61"/>
    <w:rsid w:val="002F05E5"/>
    <w:rsid w:val="002F254D"/>
    <w:rsid w:val="002F30E4"/>
    <w:rsid w:val="00307140"/>
    <w:rsid w:val="00316DFF"/>
    <w:rsid w:val="00322DC6"/>
    <w:rsid w:val="00325B57"/>
    <w:rsid w:val="00336056"/>
    <w:rsid w:val="00337A07"/>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2544"/>
    <w:rsid w:val="00494CF6"/>
    <w:rsid w:val="00495F8D"/>
    <w:rsid w:val="004A1FAE"/>
    <w:rsid w:val="004A32FF"/>
    <w:rsid w:val="004B06EB"/>
    <w:rsid w:val="004B6AD0"/>
    <w:rsid w:val="004C2D5D"/>
    <w:rsid w:val="004C33E1"/>
    <w:rsid w:val="004E01EB"/>
    <w:rsid w:val="004E2794"/>
    <w:rsid w:val="00510392"/>
    <w:rsid w:val="00513E2A"/>
    <w:rsid w:val="00533229"/>
    <w:rsid w:val="005637C7"/>
    <w:rsid w:val="00566A35"/>
    <w:rsid w:val="0056701E"/>
    <w:rsid w:val="005740D7"/>
    <w:rsid w:val="00587F8F"/>
    <w:rsid w:val="005A0F26"/>
    <w:rsid w:val="005A1B10"/>
    <w:rsid w:val="005A6850"/>
    <w:rsid w:val="005B1B1B"/>
    <w:rsid w:val="005C5932"/>
    <w:rsid w:val="005D3CA7"/>
    <w:rsid w:val="005D4CC1"/>
    <w:rsid w:val="005F4B91"/>
    <w:rsid w:val="005F55D2"/>
    <w:rsid w:val="006155FB"/>
    <w:rsid w:val="0062312F"/>
    <w:rsid w:val="00625F2C"/>
    <w:rsid w:val="006427F0"/>
    <w:rsid w:val="006427F2"/>
    <w:rsid w:val="006618E9"/>
    <w:rsid w:val="0068194B"/>
    <w:rsid w:val="00692703"/>
    <w:rsid w:val="006A1962"/>
    <w:rsid w:val="006B5D48"/>
    <w:rsid w:val="006B7D7B"/>
    <w:rsid w:val="006C1A5E"/>
    <w:rsid w:val="006E1507"/>
    <w:rsid w:val="00712D8B"/>
    <w:rsid w:val="007273B7"/>
    <w:rsid w:val="00732B4D"/>
    <w:rsid w:val="00733E0A"/>
    <w:rsid w:val="0074403D"/>
    <w:rsid w:val="00746D44"/>
    <w:rsid w:val="00750A12"/>
    <w:rsid w:val="007538DC"/>
    <w:rsid w:val="00757803"/>
    <w:rsid w:val="0079206B"/>
    <w:rsid w:val="00796076"/>
    <w:rsid w:val="007C0566"/>
    <w:rsid w:val="007C606B"/>
    <w:rsid w:val="007E6A61"/>
    <w:rsid w:val="00801140"/>
    <w:rsid w:val="00803404"/>
    <w:rsid w:val="00834955"/>
    <w:rsid w:val="00845292"/>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67338"/>
    <w:rsid w:val="0097790C"/>
    <w:rsid w:val="0098506E"/>
    <w:rsid w:val="009A44CE"/>
    <w:rsid w:val="009B17EF"/>
    <w:rsid w:val="009C4DFC"/>
    <w:rsid w:val="009D44F8"/>
    <w:rsid w:val="009E3160"/>
    <w:rsid w:val="009F220C"/>
    <w:rsid w:val="009F3B05"/>
    <w:rsid w:val="009F4931"/>
    <w:rsid w:val="00A14534"/>
    <w:rsid w:val="00A16DAA"/>
    <w:rsid w:val="00A24162"/>
    <w:rsid w:val="00A25023"/>
    <w:rsid w:val="00A270EA"/>
    <w:rsid w:val="00A31A28"/>
    <w:rsid w:val="00A34BA2"/>
    <w:rsid w:val="00A36F27"/>
    <w:rsid w:val="00A42E32"/>
    <w:rsid w:val="00A46E63"/>
    <w:rsid w:val="00A51DC5"/>
    <w:rsid w:val="00A53DE1"/>
    <w:rsid w:val="00A615E1"/>
    <w:rsid w:val="00A755E8"/>
    <w:rsid w:val="00A8423D"/>
    <w:rsid w:val="00A93A5D"/>
    <w:rsid w:val="00AB32F8"/>
    <w:rsid w:val="00AB610B"/>
    <w:rsid w:val="00AD360E"/>
    <w:rsid w:val="00AD40FB"/>
    <w:rsid w:val="00AD782D"/>
    <w:rsid w:val="00AE22C7"/>
    <w:rsid w:val="00AE3C2A"/>
    <w:rsid w:val="00AE7650"/>
    <w:rsid w:val="00B02986"/>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22F3"/>
    <w:rsid w:val="00C66A7D"/>
    <w:rsid w:val="00C779DA"/>
    <w:rsid w:val="00C814F7"/>
    <w:rsid w:val="00CA4B4D"/>
    <w:rsid w:val="00CB35C3"/>
    <w:rsid w:val="00CD323D"/>
    <w:rsid w:val="00CE4030"/>
    <w:rsid w:val="00CE64B3"/>
    <w:rsid w:val="00CF1A49"/>
    <w:rsid w:val="00D0630C"/>
    <w:rsid w:val="00D0749D"/>
    <w:rsid w:val="00D243A9"/>
    <w:rsid w:val="00D305E5"/>
    <w:rsid w:val="00D376AC"/>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37D9C"/>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5150F"/>
  <w15:chartTrackingRefBased/>
  <w15:docId w15:val="{CFF51F54-049E-43A7-97E3-1447A450E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1"/>
    <w:unhideWhenUsed/>
    <w:qFormat/>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Strong">
    <w:name w:val="Strong"/>
    <w:basedOn w:val="DefaultParagraphFont"/>
    <w:uiPriority w:val="22"/>
    <w:qFormat/>
    <w:rsid w:val="00AE3C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619328\Downloads\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A9487D0EE86414EAAFBC4DD2245CCA7"/>
        <w:category>
          <w:name w:val="General"/>
          <w:gallery w:val="placeholder"/>
        </w:category>
        <w:types>
          <w:type w:val="bbPlcHdr"/>
        </w:types>
        <w:behaviors>
          <w:behavior w:val="content"/>
        </w:behaviors>
        <w:guid w:val="{327EA77D-9AA5-4B60-A7A5-E45EE321A55F}"/>
      </w:docPartPr>
      <w:docPartBody>
        <w:p w:rsidR="005B1D1E" w:rsidRDefault="00A97C7F">
          <w:pPr>
            <w:pStyle w:val="FA9487D0EE86414EAAFBC4DD2245CCA7"/>
          </w:pPr>
          <w:r w:rsidRPr="00CF1A49">
            <w:t>Experience</w:t>
          </w:r>
        </w:p>
      </w:docPartBody>
    </w:docPart>
    <w:docPart>
      <w:docPartPr>
        <w:name w:val="840EC9409E0D4B588A52FC12AA00791E"/>
        <w:category>
          <w:name w:val="General"/>
          <w:gallery w:val="placeholder"/>
        </w:category>
        <w:types>
          <w:type w:val="bbPlcHdr"/>
        </w:types>
        <w:behaviors>
          <w:behavior w:val="content"/>
        </w:behaviors>
        <w:guid w:val="{B3766BC1-4F0A-4295-A270-97F77BF83373}"/>
      </w:docPartPr>
      <w:docPartBody>
        <w:p w:rsidR="005B1D1E" w:rsidRDefault="00A97C7F">
          <w:pPr>
            <w:pStyle w:val="840EC9409E0D4B588A52FC12AA00791E"/>
          </w:pPr>
          <w:r w:rsidRPr="00CF1A49">
            <w:t>Education</w:t>
          </w:r>
        </w:p>
      </w:docPartBody>
    </w:docPart>
    <w:docPart>
      <w:docPartPr>
        <w:name w:val="E6EC5A8EBB7642DF8BFB9C298459AB6B"/>
        <w:category>
          <w:name w:val="General"/>
          <w:gallery w:val="placeholder"/>
        </w:category>
        <w:types>
          <w:type w:val="bbPlcHdr"/>
        </w:types>
        <w:behaviors>
          <w:behavior w:val="content"/>
        </w:behaviors>
        <w:guid w:val="{C314CDC0-6201-453A-93A9-8E1309F1D4F9}"/>
      </w:docPartPr>
      <w:docPartBody>
        <w:p w:rsidR="00E3097F" w:rsidRDefault="005B1D1E" w:rsidP="005B1D1E">
          <w:pPr>
            <w:pStyle w:val="E6EC5A8EBB7642DF8BFB9C298459AB6B"/>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C7F"/>
    <w:rsid w:val="001011C2"/>
    <w:rsid w:val="005B1D1E"/>
    <w:rsid w:val="009C64F2"/>
    <w:rsid w:val="00A97C7F"/>
    <w:rsid w:val="00C3474B"/>
    <w:rsid w:val="00E3097F"/>
    <w:rsid w:val="00EB4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80DB77F7254348929CF63E71B7E0FF">
    <w:name w:val="C280DB77F7254348929CF63E71B7E0FF"/>
  </w:style>
  <w:style w:type="character" w:styleId="IntenseEmphasis">
    <w:name w:val="Intense Emphasis"/>
    <w:basedOn w:val="DefaultParagraphFont"/>
    <w:uiPriority w:val="2"/>
    <w:rPr>
      <w:b/>
      <w:iCs/>
      <w:color w:val="262626" w:themeColor="text1" w:themeTint="D9"/>
    </w:rPr>
  </w:style>
  <w:style w:type="paragraph" w:customStyle="1" w:styleId="3374009974BF499AA9D41023ECFFE556">
    <w:name w:val="3374009974BF499AA9D41023ECFFE556"/>
  </w:style>
  <w:style w:type="paragraph" w:customStyle="1" w:styleId="E21B110EB6204655BE1793680CACE733">
    <w:name w:val="E21B110EB6204655BE1793680CACE733"/>
  </w:style>
  <w:style w:type="paragraph" w:customStyle="1" w:styleId="5C84575BE892480C90C27C6184542D0D">
    <w:name w:val="5C84575BE892480C90C27C6184542D0D"/>
  </w:style>
  <w:style w:type="paragraph" w:customStyle="1" w:styleId="02B4FA450E7446DC956FE6F1860EAF25">
    <w:name w:val="02B4FA450E7446DC956FE6F1860EAF25"/>
  </w:style>
  <w:style w:type="paragraph" w:customStyle="1" w:styleId="39FB26CE09D74EFFBEF0C13D945D4BFD">
    <w:name w:val="39FB26CE09D74EFFBEF0C13D945D4BFD"/>
  </w:style>
  <w:style w:type="paragraph" w:customStyle="1" w:styleId="7C0EC3509BA247A3A3FFEF64B61D2077">
    <w:name w:val="7C0EC3509BA247A3A3FFEF64B61D2077"/>
  </w:style>
  <w:style w:type="paragraph" w:customStyle="1" w:styleId="7B58677EAE744C22A83E74D85E9D0B00">
    <w:name w:val="7B58677EAE744C22A83E74D85E9D0B00"/>
  </w:style>
  <w:style w:type="paragraph" w:customStyle="1" w:styleId="B95958034F104BBCBBEEBD11A5186E2F">
    <w:name w:val="B95958034F104BBCBBEEBD11A5186E2F"/>
  </w:style>
  <w:style w:type="paragraph" w:customStyle="1" w:styleId="0360A63F073046658409FDE8B2C75AEE">
    <w:name w:val="0360A63F073046658409FDE8B2C75AEE"/>
  </w:style>
  <w:style w:type="paragraph" w:customStyle="1" w:styleId="5E494D164B9348F4A314805B612A7281">
    <w:name w:val="5E494D164B9348F4A314805B612A7281"/>
  </w:style>
  <w:style w:type="paragraph" w:customStyle="1" w:styleId="FA9487D0EE86414EAAFBC4DD2245CCA7">
    <w:name w:val="FA9487D0EE86414EAAFBC4DD2245CCA7"/>
  </w:style>
  <w:style w:type="paragraph" w:customStyle="1" w:styleId="7671FEAF74AB4BDC8680E54CAB83B6FD">
    <w:name w:val="7671FEAF74AB4BDC8680E54CAB83B6FD"/>
  </w:style>
  <w:style w:type="paragraph" w:customStyle="1" w:styleId="708E95E774E347028A75BA216D0E94B4">
    <w:name w:val="708E95E774E347028A75BA216D0E94B4"/>
  </w:style>
  <w:style w:type="paragraph" w:customStyle="1" w:styleId="4E9612A9FCCF4BBF8ED06EF6CBD1B59B">
    <w:name w:val="4E9612A9FCCF4BBF8ED06EF6CBD1B59B"/>
  </w:style>
  <w:style w:type="character" w:styleId="SubtleReference">
    <w:name w:val="Subtle Reference"/>
    <w:basedOn w:val="DefaultParagraphFont"/>
    <w:uiPriority w:val="10"/>
    <w:qFormat/>
    <w:rPr>
      <w:b/>
      <w:caps w:val="0"/>
      <w:smallCaps/>
      <w:color w:val="595959" w:themeColor="text1" w:themeTint="A6"/>
    </w:rPr>
  </w:style>
  <w:style w:type="paragraph" w:customStyle="1" w:styleId="D02057E9BC444919ACB80386ADD8B725">
    <w:name w:val="D02057E9BC444919ACB80386ADD8B725"/>
  </w:style>
  <w:style w:type="paragraph" w:customStyle="1" w:styleId="A7D26EB59CB642CEB92A9BE152161F9D">
    <w:name w:val="A7D26EB59CB642CEB92A9BE152161F9D"/>
  </w:style>
  <w:style w:type="paragraph" w:customStyle="1" w:styleId="2E08772765BB4A4ABB6CC5821B08CEFB">
    <w:name w:val="2E08772765BB4A4ABB6CC5821B08CEFB"/>
  </w:style>
  <w:style w:type="paragraph" w:customStyle="1" w:styleId="9D5C5C2B56934E7D9E886BB6998332CC">
    <w:name w:val="9D5C5C2B56934E7D9E886BB6998332CC"/>
  </w:style>
  <w:style w:type="paragraph" w:customStyle="1" w:styleId="0BA598D965B448FB90A6B28C4154D858">
    <w:name w:val="0BA598D965B448FB90A6B28C4154D858"/>
  </w:style>
  <w:style w:type="paragraph" w:customStyle="1" w:styleId="935DF85761354EDCA6DD83A1E055670E">
    <w:name w:val="935DF85761354EDCA6DD83A1E055670E"/>
  </w:style>
  <w:style w:type="paragraph" w:customStyle="1" w:styleId="350AE03B0E0A478BB62CDFDCA7A20191">
    <w:name w:val="350AE03B0E0A478BB62CDFDCA7A20191"/>
  </w:style>
  <w:style w:type="paragraph" w:customStyle="1" w:styleId="840EC9409E0D4B588A52FC12AA00791E">
    <w:name w:val="840EC9409E0D4B588A52FC12AA00791E"/>
  </w:style>
  <w:style w:type="paragraph" w:customStyle="1" w:styleId="EE2BD5342E51436CB821E4E1829F1C2E">
    <w:name w:val="EE2BD5342E51436CB821E4E1829F1C2E"/>
  </w:style>
  <w:style w:type="paragraph" w:customStyle="1" w:styleId="3B544CDC86F245DDB3F22B61F98E2DA7">
    <w:name w:val="3B544CDC86F245DDB3F22B61F98E2DA7"/>
  </w:style>
  <w:style w:type="paragraph" w:customStyle="1" w:styleId="4204D1DD314A471FB784E0E3BE98479F">
    <w:name w:val="4204D1DD314A471FB784E0E3BE98479F"/>
  </w:style>
  <w:style w:type="paragraph" w:customStyle="1" w:styleId="0859D85C42584182BAFD8FB32738B33F">
    <w:name w:val="0859D85C42584182BAFD8FB32738B33F"/>
  </w:style>
  <w:style w:type="paragraph" w:customStyle="1" w:styleId="1A8BEC78273A401A83FD70E8A1A588D9">
    <w:name w:val="1A8BEC78273A401A83FD70E8A1A588D9"/>
  </w:style>
  <w:style w:type="paragraph" w:customStyle="1" w:styleId="AE15135F41B54B3CB70C7CE14C479CED">
    <w:name w:val="AE15135F41B54B3CB70C7CE14C479CED"/>
  </w:style>
  <w:style w:type="paragraph" w:customStyle="1" w:styleId="99676A7C93494439A634E88819CF34DA">
    <w:name w:val="99676A7C93494439A634E88819CF34DA"/>
  </w:style>
  <w:style w:type="paragraph" w:customStyle="1" w:styleId="491F77FFADEC412B9CE1818D07C590B1">
    <w:name w:val="491F77FFADEC412B9CE1818D07C590B1"/>
  </w:style>
  <w:style w:type="paragraph" w:customStyle="1" w:styleId="48F31A30A16D4E48A8EF6771AF941247">
    <w:name w:val="48F31A30A16D4E48A8EF6771AF941247"/>
  </w:style>
  <w:style w:type="paragraph" w:customStyle="1" w:styleId="9EE0C0F2CD514FE7B4D42452256C466D">
    <w:name w:val="9EE0C0F2CD514FE7B4D42452256C466D"/>
  </w:style>
  <w:style w:type="paragraph" w:customStyle="1" w:styleId="86DF00DCE43242088CB7812A456BF7FC">
    <w:name w:val="86DF00DCE43242088CB7812A456BF7FC"/>
  </w:style>
  <w:style w:type="paragraph" w:customStyle="1" w:styleId="458E40B9CC954B268F68002AEB4C7D75">
    <w:name w:val="458E40B9CC954B268F68002AEB4C7D75"/>
  </w:style>
  <w:style w:type="paragraph" w:customStyle="1" w:styleId="D6019DF6E7A4426580F08FEAEDE1D08B">
    <w:name w:val="D6019DF6E7A4426580F08FEAEDE1D08B"/>
  </w:style>
  <w:style w:type="paragraph" w:customStyle="1" w:styleId="BFAB7B2D3EB34AFD8C1D67568785FC46">
    <w:name w:val="BFAB7B2D3EB34AFD8C1D67568785FC46"/>
  </w:style>
  <w:style w:type="paragraph" w:customStyle="1" w:styleId="250F44F9E4AE4320BF490519876730DF">
    <w:name w:val="250F44F9E4AE4320BF490519876730DF"/>
  </w:style>
  <w:style w:type="paragraph" w:customStyle="1" w:styleId="194FE49DDE9B44CE8CF0C8C1996904DF">
    <w:name w:val="194FE49DDE9B44CE8CF0C8C1996904DF"/>
  </w:style>
  <w:style w:type="paragraph" w:customStyle="1" w:styleId="46871977DE0C4B79ADDC38392849E5A7">
    <w:name w:val="46871977DE0C4B79ADDC38392849E5A7"/>
  </w:style>
  <w:style w:type="paragraph" w:customStyle="1" w:styleId="395DDDB4DFF14F8DA3DBC2FD8DED034E">
    <w:name w:val="395DDDB4DFF14F8DA3DBC2FD8DED034E"/>
  </w:style>
  <w:style w:type="paragraph" w:customStyle="1" w:styleId="E6EC5A8EBB7642DF8BFB9C298459AB6B">
    <w:name w:val="E6EC5A8EBB7642DF8BFB9C298459AB6B"/>
    <w:rsid w:val="005B1D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tf16402488_win32.dotx</Template>
  <TotalTime>144</TotalTime>
  <Pages>2</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Khanal, Puspa</dc:creator>
  <cp:keywords/>
  <dc:description/>
  <cp:lastModifiedBy>Khanal, Puspa</cp:lastModifiedBy>
  <cp:revision>13</cp:revision>
  <dcterms:created xsi:type="dcterms:W3CDTF">2020-09-21T22:10:00Z</dcterms:created>
  <dcterms:modified xsi:type="dcterms:W3CDTF">2020-09-28T00:11:00Z</dcterms:modified>
  <cp:category/>
</cp:coreProperties>
</file>