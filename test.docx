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2B0A74" w:rsidP="00913946">
            <w:pPr>
              <w:pStyle w:val="Title"/>
            </w:pPr>
            <w:r>
              <w:t>Puspa</w:t>
            </w:r>
            <w:r w:rsidR="00692703" w:rsidRPr="00CF1A49">
              <w:t xml:space="preserve"> </w:t>
            </w:r>
            <w:r>
              <w:t xml:space="preserve">Raj </w:t>
            </w:r>
            <w:r w:rsidRPr="002B0A74">
              <w:t>Khanal</w:t>
            </w:r>
          </w:p>
          <w:p w:rsidR="00692703" w:rsidRPr="00CF1A49" w:rsidRDefault="002B0A74" w:rsidP="00913946">
            <w:pPr>
              <w:pStyle w:val="ContactInfo"/>
              <w:contextualSpacing w:val="0"/>
            </w:pPr>
            <w:r>
              <w:t>85 Pasture Drive, Manchester, NH 03102</w:t>
            </w:r>
            <w:r w:rsidR="00692703" w:rsidRPr="00CF1A49">
              <w:t xml:space="preserve"> </w:t>
            </w:r>
            <w:sdt>
              <w:sdtPr>
                <w:alias w:val="Divider dot:"/>
                <w:tag w:val="Divider dot:"/>
                <w:id w:val="-1459182552"/>
                <w:placeholder>
                  <w:docPart w:val="5C84575BE892480C90C27C6184542D0D"/>
                </w:placeholder>
                <w:temporary/>
                <w:showingPlcHdr/>
                <w15:appearance w15:val="hidden"/>
              </w:sdtPr>
              <w:sdtEndPr/>
              <w:sdtContent>
                <w:r w:rsidR="00692703" w:rsidRPr="00CF1A49">
                  <w:t>·</w:t>
                </w:r>
              </w:sdtContent>
            </w:sdt>
            <w:r w:rsidR="00692703" w:rsidRPr="00CF1A49">
              <w:t xml:space="preserve"> </w:t>
            </w:r>
            <w:r>
              <w:t>(603) 660 - 1535</w:t>
            </w:r>
          </w:p>
          <w:p w:rsidR="00692703" w:rsidRPr="00CF1A49" w:rsidRDefault="002B0A74" w:rsidP="00913946">
            <w:pPr>
              <w:pStyle w:val="ContactInfoEmphasis"/>
              <w:contextualSpacing w:val="0"/>
            </w:pPr>
            <w:r>
              <w:t>Khanalpuspa@gmail.com</w:t>
            </w:r>
          </w:p>
        </w:tc>
      </w:tr>
      <w:tr w:rsidR="009571D8" w:rsidRPr="00CF1A49" w:rsidTr="00692703">
        <w:tc>
          <w:tcPr>
            <w:tcW w:w="9360" w:type="dxa"/>
            <w:tcMar>
              <w:top w:w="432" w:type="dxa"/>
            </w:tcMar>
          </w:tcPr>
          <w:p w:rsidR="001755A8" w:rsidRPr="00CF1A49" w:rsidRDefault="00AE3C2A" w:rsidP="00913946">
            <w:pPr>
              <w:contextualSpacing w:val="0"/>
            </w:pPr>
            <w:r>
              <w:t xml:space="preserve">Accomplished, team-oriented and meticulous software </w:t>
            </w:r>
            <w:r w:rsidR="002B0A74">
              <w:t xml:space="preserve">engineer with </w:t>
            </w:r>
            <w:r>
              <w:t xml:space="preserve">4+ years of experience in </w:t>
            </w:r>
            <w:r w:rsidR="002B0A74">
              <w:t>latest and thriving technologies.</w:t>
            </w:r>
            <w:r>
              <w:t xml:space="preserve"> Expert in modern cloud technologies, data analytics and application development. </w:t>
            </w:r>
            <w:r w:rsidR="006427F2">
              <w:t>Highly experienced with</w:t>
            </w:r>
            <w:bookmarkStart w:id="0" w:name="_GoBack"/>
            <w:bookmarkEnd w:id="0"/>
            <w:r w:rsidR="006427F2">
              <w:t xml:space="preserve"> technologies in financial and brokerage industry. </w:t>
            </w:r>
          </w:p>
        </w:tc>
      </w:tr>
    </w:tbl>
    <w:p w:rsidR="004E01EB" w:rsidRPr="00CF1A49" w:rsidRDefault="00E37D9C" w:rsidP="004E01EB">
      <w:pPr>
        <w:pStyle w:val="Heading1"/>
      </w:pPr>
      <w:sdt>
        <w:sdtPr>
          <w:alias w:val="Experience:"/>
          <w:tag w:val="Experience:"/>
          <w:id w:val="-1983300934"/>
          <w:placeholder>
            <w:docPart w:val="FA9487D0EE86414EAAFBC4DD2245CCA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AE3C2A" w:rsidP="001D0BF1">
            <w:pPr>
              <w:pStyle w:val="Heading3"/>
              <w:contextualSpacing w:val="0"/>
              <w:outlineLvl w:val="2"/>
            </w:pPr>
            <w:r>
              <w:t>01/2018</w:t>
            </w:r>
            <w:r w:rsidR="001D0BF1" w:rsidRPr="00CF1A49">
              <w:t xml:space="preserve"> – </w:t>
            </w:r>
            <w:r>
              <w:t>Present</w:t>
            </w:r>
          </w:p>
          <w:p w:rsidR="001D0BF1" w:rsidRPr="00CF1A49" w:rsidRDefault="00AE3C2A" w:rsidP="001D0BF1">
            <w:pPr>
              <w:pStyle w:val="Heading2"/>
              <w:contextualSpacing w:val="0"/>
              <w:outlineLvl w:val="1"/>
            </w:pPr>
            <w:r w:rsidRPr="001B7BE9">
              <w:rPr>
                <w:rStyle w:val="SubtleReference"/>
                <w:b/>
                <w:bCs/>
              </w:rPr>
              <w:t>Software engineer</w:t>
            </w:r>
            <w:r w:rsidR="001D0BF1" w:rsidRPr="001B7BE9">
              <w:rPr>
                <w:rStyle w:val="SubtleReference"/>
              </w:rPr>
              <w:t>,</w:t>
            </w:r>
            <w:r w:rsidR="001D0BF1" w:rsidRPr="00CF1A49">
              <w:t xml:space="preserve"> </w:t>
            </w:r>
            <w:r>
              <w:rPr>
                <w:rStyle w:val="SubtleReference"/>
              </w:rPr>
              <w:t>Fidelity investmetnts</w:t>
            </w:r>
            <w:r w:rsidR="00750A12">
              <w:rPr>
                <w:rStyle w:val="SubtleReference"/>
              </w:rPr>
              <w:t>, Merrimack, NH</w:t>
            </w:r>
          </w:p>
          <w:p w:rsidR="001E3120" w:rsidRDefault="001B7BE9" w:rsidP="001B7BE9">
            <w:pPr>
              <w:pStyle w:val="ListParagraph"/>
              <w:numPr>
                <w:ilvl w:val="0"/>
                <w:numId w:val="14"/>
              </w:numPr>
            </w:pPr>
            <w:r>
              <w:t>Migrated applications to AWS cloud and build automation patterns to migrate more than 1000 applications to cloud as part of initial cloud migration team.</w:t>
            </w:r>
          </w:p>
          <w:p w:rsidR="001B7BE9" w:rsidRDefault="001B7BE9" w:rsidP="001B7BE9">
            <w:pPr>
              <w:pStyle w:val="ListParagraph"/>
              <w:numPr>
                <w:ilvl w:val="0"/>
                <w:numId w:val="14"/>
              </w:numPr>
            </w:pPr>
            <w:r>
              <w:t>Provided support and technical guidance to different teams within Fidelity to support the cloud migration process.</w:t>
            </w:r>
          </w:p>
          <w:p w:rsidR="001B7BE9" w:rsidRDefault="001B7BE9" w:rsidP="001B7BE9">
            <w:pPr>
              <w:pStyle w:val="ListParagraph"/>
              <w:numPr>
                <w:ilvl w:val="0"/>
                <w:numId w:val="14"/>
              </w:numPr>
            </w:pPr>
            <w:r>
              <w:t xml:space="preserve">Built fully functional messaging application </w:t>
            </w:r>
            <w:r w:rsidR="00AE22C7">
              <w:t xml:space="preserve">from ground up for transferring live data from one application to another using revolutionary technologies such as Kafka and Aerospike. The application was exponentially faster than the legacy messaging applications of the company. ` </w:t>
            </w:r>
            <w:r>
              <w:t xml:space="preserve"> </w:t>
            </w:r>
          </w:p>
          <w:p w:rsidR="00AE22C7" w:rsidRDefault="00AE22C7" w:rsidP="001B7BE9">
            <w:pPr>
              <w:pStyle w:val="ListParagraph"/>
              <w:numPr>
                <w:ilvl w:val="0"/>
                <w:numId w:val="14"/>
              </w:numPr>
            </w:pPr>
            <w:r>
              <w:t xml:space="preserve">Currently working in building next generation brokerage platform using all the latest and greatest technologies which will ultimately replace the fidelity’s legacy brokerage application. </w:t>
            </w:r>
          </w:p>
          <w:p w:rsidR="00750A12" w:rsidRPr="00CF1A49" w:rsidRDefault="00750A12" w:rsidP="001B7BE9">
            <w:pPr>
              <w:pStyle w:val="ListParagraph"/>
              <w:numPr>
                <w:ilvl w:val="0"/>
                <w:numId w:val="14"/>
              </w:numPr>
            </w:pPr>
            <w:r>
              <w:t xml:space="preserve">Provided coaching to junior team members, interns and to senior team members who are new to modern technologies. </w:t>
            </w:r>
          </w:p>
        </w:tc>
      </w:tr>
      <w:tr w:rsidR="00F61DF9" w:rsidRPr="00CF1A49" w:rsidTr="00F61DF9">
        <w:tc>
          <w:tcPr>
            <w:tcW w:w="9355" w:type="dxa"/>
            <w:tcMar>
              <w:top w:w="216" w:type="dxa"/>
            </w:tcMar>
          </w:tcPr>
          <w:p w:rsidR="00F61DF9" w:rsidRPr="00CF1A49" w:rsidRDefault="00750A12" w:rsidP="00F61DF9">
            <w:pPr>
              <w:pStyle w:val="Heading3"/>
              <w:contextualSpacing w:val="0"/>
              <w:outlineLvl w:val="2"/>
            </w:pPr>
            <w:r>
              <w:t>06/2017</w:t>
            </w:r>
            <w:r w:rsidR="00F61DF9" w:rsidRPr="00CF1A49">
              <w:t xml:space="preserve"> – </w:t>
            </w:r>
            <w:r>
              <w:t>12/2017</w:t>
            </w:r>
          </w:p>
          <w:p w:rsidR="00F61DF9" w:rsidRPr="00CF1A49" w:rsidRDefault="00750A12" w:rsidP="00F61DF9">
            <w:pPr>
              <w:pStyle w:val="Heading2"/>
              <w:contextualSpacing w:val="0"/>
              <w:outlineLvl w:val="1"/>
            </w:pPr>
            <w:r w:rsidRPr="00750A12">
              <w:rPr>
                <w:noProof/>
                <w:color w:val="auto"/>
                <w:sz w:val="24"/>
                <w:szCs w:val="24"/>
              </w:rPr>
              <w:t xml:space="preserve">IT System Support </w:t>
            </w:r>
            <w:r w:rsidRPr="00750A12">
              <w:rPr>
                <w:noProof/>
                <w:color w:val="auto"/>
                <w:sz w:val="24"/>
                <w:szCs w:val="24"/>
              </w:rPr>
              <w:t>analyst</w:t>
            </w:r>
            <w:r w:rsidR="00F61DF9" w:rsidRPr="00CF1A49">
              <w:t xml:space="preserve">, </w:t>
            </w:r>
            <w:r w:rsidRPr="00750A12">
              <w:rPr>
                <w:rStyle w:val="SubtleReference"/>
              </w:rPr>
              <w:t>Granite State College</w:t>
            </w:r>
            <w:r>
              <w:rPr>
                <w:rStyle w:val="SubtleReference"/>
              </w:rPr>
              <w:t>, Concord, NH</w:t>
            </w:r>
          </w:p>
          <w:p w:rsidR="00750A12" w:rsidRPr="00750A12" w:rsidRDefault="00750A12" w:rsidP="00750A12">
            <w:pPr>
              <w:pStyle w:val="ListParagraph"/>
              <w:numPr>
                <w:ilvl w:val="0"/>
                <w:numId w:val="14"/>
              </w:numPr>
            </w:pPr>
            <w:r w:rsidRPr="00750A12">
              <w:t>Configured and maintained LMS application of the college.</w:t>
            </w:r>
          </w:p>
          <w:p w:rsidR="00750A12" w:rsidRPr="00750A12" w:rsidRDefault="00750A12" w:rsidP="00750A12">
            <w:pPr>
              <w:pStyle w:val="ListParagraph"/>
              <w:numPr>
                <w:ilvl w:val="0"/>
                <w:numId w:val="14"/>
              </w:numPr>
            </w:pPr>
            <w:r w:rsidRPr="00750A12">
              <w:t>Supported the product development by solving the production issues.</w:t>
            </w:r>
          </w:p>
          <w:p w:rsidR="00750A12" w:rsidRPr="00750A12" w:rsidRDefault="00750A12" w:rsidP="00750A12">
            <w:pPr>
              <w:pStyle w:val="ListParagraph"/>
              <w:numPr>
                <w:ilvl w:val="0"/>
                <w:numId w:val="14"/>
              </w:numPr>
            </w:pPr>
            <w:r w:rsidRPr="00750A12">
              <w:t>Assisted with the installation of new hardware and software and help train employees on its use.</w:t>
            </w:r>
          </w:p>
          <w:p w:rsidR="00750A12" w:rsidRPr="00750A12" w:rsidRDefault="00750A12" w:rsidP="00750A12">
            <w:pPr>
              <w:pStyle w:val="ListParagraph"/>
              <w:numPr>
                <w:ilvl w:val="0"/>
                <w:numId w:val="14"/>
              </w:numPr>
            </w:pPr>
            <w:r w:rsidRPr="00750A12">
              <w:t>Offered suggestions and implementations for possible upgrades and changes within the IT department.</w:t>
            </w:r>
          </w:p>
          <w:p w:rsidR="00750A12" w:rsidRDefault="00750A12" w:rsidP="00750A12">
            <w:pPr>
              <w:pStyle w:val="ListParagraph"/>
              <w:numPr>
                <w:ilvl w:val="0"/>
                <w:numId w:val="14"/>
              </w:numPr>
            </w:pPr>
            <w:r w:rsidRPr="00750A12">
              <w:t>Prepared technical documentation for past and ongoing IT projects.</w:t>
            </w:r>
          </w:p>
          <w:p w:rsidR="00750A12" w:rsidRDefault="00750A12" w:rsidP="00750A12"/>
          <w:p w:rsidR="00750A12" w:rsidRPr="00CF1A49" w:rsidRDefault="00750A12" w:rsidP="00750A12">
            <w:pPr>
              <w:pStyle w:val="Heading3"/>
              <w:contextualSpacing w:val="0"/>
              <w:outlineLvl w:val="2"/>
            </w:pPr>
            <w:r>
              <w:t>0</w:t>
            </w:r>
            <w:r>
              <w:t>3</w:t>
            </w:r>
            <w:r>
              <w:t>/201</w:t>
            </w:r>
            <w:r>
              <w:t>5</w:t>
            </w:r>
            <w:r w:rsidRPr="00CF1A49">
              <w:t xml:space="preserve"> – </w:t>
            </w:r>
            <w:r>
              <w:t>06</w:t>
            </w:r>
            <w:r>
              <w:t>/201</w:t>
            </w:r>
            <w:r>
              <w:t>6</w:t>
            </w:r>
          </w:p>
          <w:p w:rsidR="00750A12" w:rsidRPr="00CF1A49" w:rsidRDefault="00750A12" w:rsidP="00750A12">
            <w:pPr>
              <w:pStyle w:val="Heading2"/>
              <w:contextualSpacing w:val="0"/>
              <w:outlineLvl w:val="1"/>
            </w:pPr>
            <w:r>
              <w:rPr>
                <w:noProof/>
                <w:color w:val="auto"/>
                <w:sz w:val="24"/>
                <w:szCs w:val="24"/>
              </w:rPr>
              <w:t>Software engineer</w:t>
            </w:r>
            <w:r w:rsidRPr="00CF1A49">
              <w:t xml:space="preserve">, </w:t>
            </w:r>
            <w:r>
              <w:rPr>
                <w:rStyle w:val="SubtleReference"/>
              </w:rPr>
              <w:t>Cubic technologies</w:t>
            </w:r>
            <w:r>
              <w:rPr>
                <w:rStyle w:val="SubtleReference"/>
              </w:rPr>
              <w:t xml:space="preserve">, </w:t>
            </w:r>
            <w:r>
              <w:rPr>
                <w:rStyle w:val="SubtleReference"/>
              </w:rPr>
              <w:t>Irving, TX</w:t>
            </w:r>
          </w:p>
          <w:p w:rsidR="00750A12" w:rsidRPr="00750A12" w:rsidRDefault="00750A12" w:rsidP="00750A12">
            <w:pPr>
              <w:pStyle w:val="ListParagraph"/>
              <w:numPr>
                <w:ilvl w:val="0"/>
                <w:numId w:val="14"/>
              </w:numPr>
            </w:pPr>
            <w:r w:rsidRPr="00750A12">
              <w:t xml:space="preserve">Developed Java based web application using frameworks including Spring, Hibernate, JSF. </w:t>
            </w:r>
          </w:p>
          <w:p w:rsidR="00750A12" w:rsidRPr="00750A12" w:rsidRDefault="00750A12" w:rsidP="00750A12">
            <w:pPr>
              <w:pStyle w:val="ListParagraph"/>
              <w:numPr>
                <w:ilvl w:val="0"/>
                <w:numId w:val="14"/>
              </w:numPr>
            </w:pPr>
            <w:r w:rsidRPr="00750A12">
              <w:t xml:space="preserve">Designed databases, developed SQL queries, stored procedures and views data manipulation and transaction. </w:t>
            </w:r>
          </w:p>
          <w:p w:rsidR="00750A12" w:rsidRPr="00750A12" w:rsidRDefault="00750A12" w:rsidP="00750A12">
            <w:pPr>
              <w:pStyle w:val="ListParagraph"/>
              <w:numPr>
                <w:ilvl w:val="0"/>
                <w:numId w:val="14"/>
              </w:numPr>
            </w:pPr>
            <w:r w:rsidRPr="00750A12">
              <w:t xml:space="preserve">Worked on solving production support issues on multiple occasions. </w:t>
            </w:r>
          </w:p>
          <w:p w:rsidR="00750A12" w:rsidRDefault="00750A12" w:rsidP="00750A12">
            <w:pPr>
              <w:pStyle w:val="ListParagraph"/>
              <w:numPr>
                <w:ilvl w:val="0"/>
                <w:numId w:val="14"/>
              </w:numPr>
            </w:pPr>
            <w:r w:rsidRPr="00750A12">
              <w:t>Wrote effective unit tests using Junit</w:t>
            </w:r>
          </w:p>
          <w:p w:rsidR="00B02986" w:rsidRDefault="00B02986" w:rsidP="00B02986"/>
          <w:p w:rsidR="00B02986" w:rsidRPr="00CF1A49" w:rsidRDefault="00B02986" w:rsidP="00B02986">
            <w:pPr>
              <w:pStyle w:val="Heading3"/>
              <w:contextualSpacing w:val="0"/>
              <w:outlineLvl w:val="2"/>
            </w:pPr>
            <w:r>
              <w:lastRenderedPageBreak/>
              <w:t>03/</w:t>
            </w:r>
            <w:r w:rsidR="00967338">
              <w:t>2013</w:t>
            </w:r>
            <w:r w:rsidRPr="00CF1A49">
              <w:t xml:space="preserve"> – </w:t>
            </w:r>
            <w:r w:rsidR="00967338">
              <w:t>12</w:t>
            </w:r>
            <w:r>
              <w:t>/</w:t>
            </w:r>
            <w:r w:rsidR="00967338">
              <w:t>2013</w:t>
            </w:r>
          </w:p>
          <w:p w:rsidR="00B02986" w:rsidRPr="00CF1A49" w:rsidRDefault="00967338" w:rsidP="00B02986">
            <w:pPr>
              <w:pStyle w:val="Heading2"/>
              <w:contextualSpacing w:val="0"/>
              <w:outlineLvl w:val="1"/>
            </w:pPr>
            <w:r>
              <w:rPr>
                <w:color w:val="auto"/>
              </w:rPr>
              <w:t>CAD Technician/</w:t>
            </w:r>
            <w:r w:rsidRPr="00967338">
              <w:rPr>
                <w:color w:val="auto"/>
              </w:rPr>
              <w:t>Technical support analyst</w:t>
            </w:r>
            <w:r>
              <w:t>,</w:t>
            </w:r>
            <w:r w:rsidR="00B02986" w:rsidRPr="00CF1A49">
              <w:t xml:space="preserve"> </w:t>
            </w:r>
            <w:r>
              <w:rPr>
                <w:rStyle w:val="SubtleReference"/>
              </w:rPr>
              <w:t>Aerologics, nashua, NH</w:t>
            </w:r>
          </w:p>
          <w:p w:rsidR="00B02986" w:rsidRDefault="00967338" w:rsidP="00B02986">
            <w:pPr>
              <w:pStyle w:val="ListParagraph"/>
              <w:numPr>
                <w:ilvl w:val="0"/>
                <w:numId w:val="14"/>
              </w:numPr>
            </w:pPr>
            <w:r>
              <w:t>Designed and drafted the roof of the house based on the aerial image using company’s design software.</w:t>
            </w:r>
          </w:p>
          <w:p w:rsidR="00967338" w:rsidRDefault="00967338" w:rsidP="00B02986">
            <w:pPr>
              <w:pStyle w:val="ListParagraph"/>
              <w:numPr>
                <w:ilvl w:val="0"/>
                <w:numId w:val="14"/>
              </w:numPr>
            </w:pPr>
            <w:r>
              <w:t>Provided technical support to the customer and offshore team members.</w:t>
            </w:r>
          </w:p>
          <w:p w:rsidR="00967338" w:rsidRPr="00750A12" w:rsidRDefault="00967338" w:rsidP="00B02986">
            <w:pPr>
              <w:pStyle w:val="ListParagraph"/>
              <w:numPr>
                <w:ilvl w:val="0"/>
                <w:numId w:val="14"/>
              </w:numPr>
            </w:pPr>
            <w:r>
              <w:t xml:space="preserve">Provided upgrades and enhancements to the application as needed to support various customer demands. </w:t>
            </w:r>
          </w:p>
          <w:p w:rsidR="00750A12" w:rsidRPr="00750A12" w:rsidRDefault="00750A12" w:rsidP="00750A12"/>
          <w:p w:rsidR="00F61DF9" w:rsidRDefault="00F61DF9" w:rsidP="00F61DF9"/>
        </w:tc>
      </w:tr>
    </w:tbl>
    <w:sdt>
      <w:sdtPr>
        <w:alias w:val="Education:"/>
        <w:tag w:val="Education:"/>
        <w:id w:val="-1908763273"/>
        <w:placeholder>
          <w:docPart w:val="840EC9409E0D4B588A52FC12AA00791E"/>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750A12" w:rsidP="001D0BF1">
            <w:pPr>
              <w:pStyle w:val="Heading3"/>
              <w:contextualSpacing w:val="0"/>
              <w:outlineLvl w:val="2"/>
            </w:pPr>
            <w:r>
              <w:t>12</w:t>
            </w:r>
            <w:r w:rsidR="001D0BF1" w:rsidRPr="00CF1A49">
              <w:t xml:space="preserve"> </w:t>
            </w:r>
            <w:r>
              <w:t>/2017</w:t>
            </w:r>
          </w:p>
          <w:p w:rsidR="007538DC" w:rsidRPr="00CF1A49" w:rsidRDefault="00750A12" w:rsidP="00750A12">
            <w:pPr>
              <w:pStyle w:val="Heading2"/>
              <w:contextualSpacing w:val="0"/>
            </w:pPr>
            <w:r w:rsidRPr="00750A12">
              <w:rPr>
                <w:color w:val="auto"/>
              </w:rPr>
              <w:t>BS in Information technology</w:t>
            </w:r>
            <w:r w:rsidR="001D0BF1" w:rsidRPr="00CF1A49">
              <w:t xml:space="preserve">, </w:t>
            </w:r>
            <w:r w:rsidRPr="00750A12">
              <w:rPr>
                <w:rStyle w:val="SubtleReference"/>
                <w:sz w:val="22"/>
                <w:szCs w:val="22"/>
              </w:rPr>
              <w:t xml:space="preserve">Granite state college, concord, </w:t>
            </w:r>
            <w:r w:rsidR="00B02986" w:rsidRPr="00750A12">
              <w:rPr>
                <w:rStyle w:val="SubtleReference"/>
                <w:sz w:val="22"/>
                <w:szCs w:val="22"/>
              </w:rPr>
              <w:t>NH (</w:t>
            </w:r>
            <w:r w:rsidRPr="00750A12">
              <w:rPr>
                <w:rStyle w:val="SubtleReference"/>
                <w:sz w:val="22"/>
                <w:szCs w:val="22"/>
              </w:rPr>
              <w:t>G.P.A 3.8)</w:t>
            </w:r>
          </w:p>
        </w:tc>
      </w:tr>
      <w:tr w:rsidR="00F61DF9" w:rsidRPr="00CF1A49" w:rsidTr="00F61DF9">
        <w:tc>
          <w:tcPr>
            <w:tcW w:w="9355" w:type="dxa"/>
            <w:tcMar>
              <w:top w:w="216" w:type="dxa"/>
            </w:tcMar>
          </w:tcPr>
          <w:p w:rsidR="00F61DF9" w:rsidRPr="00CF1A49" w:rsidRDefault="00750A12" w:rsidP="00F61DF9">
            <w:pPr>
              <w:pStyle w:val="Heading3"/>
              <w:contextualSpacing w:val="0"/>
              <w:outlineLvl w:val="2"/>
            </w:pPr>
            <w:r>
              <w:t xml:space="preserve">09/2019 </w:t>
            </w:r>
            <w:r w:rsidR="00B02986">
              <w:t xml:space="preserve">- </w:t>
            </w:r>
            <w:r w:rsidR="00B02986" w:rsidRPr="00CF1A49">
              <w:t>06</w:t>
            </w:r>
            <w:r>
              <w:t>/2021</w:t>
            </w:r>
          </w:p>
          <w:p w:rsidR="00F61DF9" w:rsidRDefault="00750A12" w:rsidP="00750A12">
            <w:pPr>
              <w:pStyle w:val="Heading2"/>
              <w:contextualSpacing w:val="0"/>
            </w:pPr>
            <w:r w:rsidRPr="00750A12">
              <w:rPr>
                <w:color w:val="auto"/>
              </w:rPr>
              <w:t>MS in applied data analytics</w:t>
            </w:r>
            <w:r w:rsidR="00F61DF9" w:rsidRPr="00CF1A49">
              <w:t xml:space="preserve">, </w:t>
            </w:r>
            <w:r w:rsidRPr="00750A12">
              <w:rPr>
                <w:rStyle w:val="SubtleReference"/>
                <w:sz w:val="22"/>
                <w:szCs w:val="22"/>
              </w:rPr>
              <w:t xml:space="preserve">Boston university, </w:t>
            </w:r>
            <w:r w:rsidR="00B02986" w:rsidRPr="00750A12">
              <w:rPr>
                <w:rStyle w:val="SubtleReference"/>
                <w:sz w:val="22"/>
                <w:szCs w:val="22"/>
              </w:rPr>
              <w:t>BOSTON, MA</w:t>
            </w:r>
          </w:p>
        </w:tc>
      </w:tr>
    </w:tbl>
    <w:sdt>
      <w:sdtPr>
        <w:alias w:val="Skills:"/>
        <w:tag w:val="Skills:"/>
        <w:id w:val="-1392877668"/>
        <w:placeholder>
          <w:docPart w:val="86DF00DCE43242088CB7812A456BF7FC"/>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B02986">
        <w:tc>
          <w:tcPr>
            <w:tcW w:w="4680" w:type="dxa"/>
          </w:tcPr>
          <w:p w:rsidR="001E3120" w:rsidRPr="006E1507" w:rsidRDefault="00B02986" w:rsidP="006E1507">
            <w:pPr>
              <w:pStyle w:val="ListBullet"/>
              <w:contextualSpacing w:val="0"/>
            </w:pPr>
            <w:r>
              <w:t>Java, Python, C#, C++</w:t>
            </w:r>
          </w:p>
          <w:p w:rsidR="001F4E6D" w:rsidRDefault="00B02986" w:rsidP="006E1507">
            <w:pPr>
              <w:pStyle w:val="ListBullet"/>
              <w:contextualSpacing w:val="0"/>
            </w:pPr>
            <w:r>
              <w:t>HTML, CSS, JavaScript, Angular</w:t>
            </w:r>
          </w:p>
          <w:p w:rsidR="00B02986" w:rsidRPr="006E1507" w:rsidRDefault="00B02986" w:rsidP="006E1507">
            <w:pPr>
              <w:pStyle w:val="ListBullet"/>
              <w:contextualSpacing w:val="0"/>
            </w:pPr>
            <w:r>
              <w:t>SQL, Oracle</w:t>
            </w:r>
          </w:p>
        </w:tc>
        <w:tc>
          <w:tcPr>
            <w:tcW w:w="4680" w:type="dxa"/>
            <w:tcMar>
              <w:left w:w="360" w:type="dxa"/>
            </w:tcMar>
          </w:tcPr>
          <w:p w:rsidR="003A0632" w:rsidRPr="006E1507" w:rsidRDefault="00B02986" w:rsidP="006E1507">
            <w:pPr>
              <w:pStyle w:val="ListBullet"/>
              <w:contextualSpacing w:val="0"/>
            </w:pPr>
            <w:r>
              <w:t>Spring, Hibernate</w:t>
            </w:r>
          </w:p>
          <w:p w:rsidR="001E3120" w:rsidRPr="006E1507" w:rsidRDefault="00B02986" w:rsidP="006E1507">
            <w:pPr>
              <w:pStyle w:val="ListBullet"/>
              <w:contextualSpacing w:val="0"/>
            </w:pPr>
            <w:r>
              <w:t>AWS, Docker, Kubernetes</w:t>
            </w:r>
          </w:p>
          <w:p w:rsidR="001E3120" w:rsidRPr="006E1507" w:rsidRDefault="001E3120" w:rsidP="00B02986">
            <w:pPr>
              <w:pStyle w:val="ListBullet"/>
              <w:numPr>
                <w:ilvl w:val="0"/>
                <w:numId w:val="0"/>
              </w:numPr>
              <w:ind w:left="360"/>
              <w:contextualSpacing w:val="0"/>
            </w:pPr>
          </w:p>
        </w:tc>
      </w:tr>
    </w:tbl>
    <w:p w:rsidR="00B51D1B" w:rsidRPr="006E1507" w:rsidRDefault="00B02986" w:rsidP="00B02986">
      <w:pPr>
        <w:tabs>
          <w:tab w:val="left" w:pos="636"/>
          <w:tab w:val="left" w:pos="637"/>
        </w:tabs>
        <w:spacing w:before="104"/>
      </w:pPr>
      <w:r w:rsidRPr="006E1507">
        <w:t xml:space="preserve"> </w:t>
      </w: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D9C" w:rsidRDefault="00E37D9C" w:rsidP="0068194B">
      <w:r>
        <w:separator/>
      </w:r>
    </w:p>
    <w:p w:rsidR="00E37D9C" w:rsidRDefault="00E37D9C"/>
    <w:p w:rsidR="00E37D9C" w:rsidRDefault="00E37D9C"/>
  </w:endnote>
  <w:endnote w:type="continuationSeparator" w:id="0">
    <w:p w:rsidR="00E37D9C" w:rsidRDefault="00E37D9C" w:rsidP="0068194B">
      <w:r>
        <w:continuationSeparator/>
      </w:r>
    </w:p>
    <w:p w:rsidR="00E37D9C" w:rsidRDefault="00E37D9C"/>
    <w:p w:rsidR="00E37D9C" w:rsidRDefault="00E37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D9C" w:rsidRDefault="00E37D9C" w:rsidP="0068194B">
      <w:r>
        <w:separator/>
      </w:r>
    </w:p>
    <w:p w:rsidR="00E37D9C" w:rsidRDefault="00E37D9C"/>
    <w:p w:rsidR="00E37D9C" w:rsidRDefault="00E37D9C"/>
  </w:footnote>
  <w:footnote w:type="continuationSeparator" w:id="0">
    <w:p w:rsidR="00E37D9C" w:rsidRDefault="00E37D9C" w:rsidP="0068194B">
      <w:r>
        <w:continuationSeparator/>
      </w:r>
    </w:p>
    <w:p w:rsidR="00E37D9C" w:rsidRDefault="00E37D9C"/>
    <w:p w:rsidR="00E37D9C" w:rsidRDefault="00E37D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8039BCF"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7E50B20"/>
    <w:multiLevelType w:val="hybridMultilevel"/>
    <w:tmpl w:val="122C9B16"/>
    <w:lvl w:ilvl="0" w:tplc="45BEFCC2">
      <w:numFmt w:val="bullet"/>
      <w:lvlText w:val=""/>
      <w:lvlJc w:val="left"/>
      <w:pPr>
        <w:ind w:left="852" w:hanging="360"/>
      </w:pPr>
      <w:rPr>
        <w:rFonts w:ascii="Symbol" w:eastAsia="Symbol" w:hAnsi="Symbol" w:cs="Symbol" w:hint="default"/>
        <w:w w:val="102"/>
        <w:sz w:val="21"/>
        <w:szCs w:val="21"/>
      </w:rPr>
    </w:lvl>
    <w:lvl w:ilvl="1" w:tplc="32960E42">
      <w:numFmt w:val="bullet"/>
      <w:lvlText w:val=""/>
      <w:lvlJc w:val="left"/>
      <w:pPr>
        <w:ind w:left="996" w:hanging="360"/>
      </w:pPr>
      <w:rPr>
        <w:rFonts w:ascii="Wingdings" w:eastAsia="Wingdings" w:hAnsi="Wingdings" w:cs="Wingdings" w:hint="default"/>
        <w:w w:val="102"/>
        <w:sz w:val="21"/>
        <w:szCs w:val="21"/>
      </w:rPr>
    </w:lvl>
    <w:lvl w:ilvl="2" w:tplc="470A9AC2">
      <w:numFmt w:val="bullet"/>
      <w:lvlText w:val="•"/>
      <w:lvlJc w:val="left"/>
      <w:pPr>
        <w:ind w:left="1344" w:hanging="360"/>
      </w:pPr>
      <w:rPr>
        <w:rFonts w:hint="default"/>
      </w:rPr>
    </w:lvl>
    <w:lvl w:ilvl="3" w:tplc="96CCA5F0">
      <w:numFmt w:val="bullet"/>
      <w:lvlText w:val="•"/>
      <w:lvlJc w:val="left"/>
      <w:pPr>
        <w:ind w:left="1689" w:hanging="360"/>
      </w:pPr>
      <w:rPr>
        <w:rFonts w:hint="default"/>
      </w:rPr>
    </w:lvl>
    <w:lvl w:ilvl="4" w:tplc="8C6CA25A">
      <w:numFmt w:val="bullet"/>
      <w:lvlText w:val="•"/>
      <w:lvlJc w:val="left"/>
      <w:pPr>
        <w:ind w:left="2033" w:hanging="360"/>
      </w:pPr>
      <w:rPr>
        <w:rFonts w:hint="default"/>
      </w:rPr>
    </w:lvl>
    <w:lvl w:ilvl="5" w:tplc="FBFC84D6">
      <w:numFmt w:val="bullet"/>
      <w:lvlText w:val="•"/>
      <w:lvlJc w:val="left"/>
      <w:pPr>
        <w:ind w:left="2378" w:hanging="360"/>
      </w:pPr>
      <w:rPr>
        <w:rFonts w:hint="default"/>
      </w:rPr>
    </w:lvl>
    <w:lvl w:ilvl="6" w:tplc="9F7837FE">
      <w:numFmt w:val="bullet"/>
      <w:lvlText w:val="•"/>
      <w:lvlJc w:val="left"/>
      <w:pPr>
        <w:ind w:left="2722" w:hanging="360"/>
      </w:pPr>
      <w:rPr>
        <w:rFonts w:hint="default"/>
      </w:rPr>
    </w:lvl>
    <w:lvl w:ilvl="7" w:tplc="8AC4E658">
      <w:numFmt w:val="bullet"/>
      <w:lvlText w:val="•"/>
      <w:lvlJc w:val="left"/>
      <w:pPr>
        <w:ind w:left="3067" w:hanging="360"/>
      </w:pPr>
      <w:rPr>
        <w:rFonts w:hint="default"/>
      </w:rPr>
    </w:lvl>
    <w:lvl w:ilvl="8" w:tplc="44FA969E">
      <w:numFmt w:val="bullet"/>
      <w:lvlText w:val="•"/>
      <w:lvlJc w:val="left"/>
      <w:pPr>
        <w:ind w:left="3411" w:hanging="360"/>
      </w:pPr>
      <w:rPr>
        <w:rFont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DD021A0"/>
    <w:multiLevelType w:val="hybridMultilevel"/>
    <w:tmpl w:val="68B69CFA"/>
    <w:lvl w:ilvl="0" w:tplc="94ECA30A">
      <w:numFmt w:val="bullet"/>
      <w:lvlText w:val=""/>
      <w:lvlJc w:val="left"/>
      <w:pPr>
        <w:ind w:left="636" w:hanging="360"/>
      </w:pPr>
      <w:rPr>
        <w:rFonts w:ascii="Wingdings" w:eastAsia="Wingdings" w:hAnsi="Wingdings" w:cs="Wingdings" w:hint="default"/>
        <w:w w:val="102"/>
        <w:sz w:val="21"/>
        <w:szCs w:val="21"/>
      </w:rPr>
    </w:lvl>
    <w:lvl w:ilvl="1" w:tplc="1EC25946">
      <w:numFmt w:val="bullet"/>
      <w:lvlText w:val=""/>
      <w:lvlJc w:val="left"/>
      <w:pPr>
        <w:ind w:left="996" w:hanging="360"/>
      </w:pPr>
      <w:rPr>
        <w:rFonts w:hint="default"/>
        <w:w w:val="102"/>
      </w:rPr>
    </w:lvl>
    <w:lvl w:ilvl="2" w:tplc="66D6B022">
      <w:numFmt w:val="bullet"/>
      <w:lvlText w:val="•"/>
      <w:lvlJc w:val="left"/>
      <w:pPr>
        <w:ind w:left="1423" w:hanging="360"/>
      </w:pPr>
      <w:rPr>
        <w:rFonts w:hint="default"/>
      </w:rPr>
    </w:lvl>
    <w:lvl w:ilvl="3" w:tplc="88A8FA5C">
      <w:numFmt w:val="bullet"/>
      <w:lvlText w:val="•"/>
      <w:lvlJc w:val="left"/>
      <w:pPr>
        <w:ind w:left="1847" w:hanging="360"/>
      </w:pPr>
      <w:rPr>
        <w:rFonts w:hint="default"/>
      </w:rPr>
    </w:lvl>
    <w:lvl w:ilvl="4" w:tplc="51C8DBE2">
      <w:numFmt w:val="bullet"/>
      <w:lvlText w:val="•"/>
      <w:lvlJc w:val="left"/>
      <w:pPr>
        <w:ind w:left="2270" w:hanging="360"/>
      </w:pPr>
      <w:rPr>
        <w:rFonts w:hint="default"/>
      </w:rPr>
    </w:lvl>
    <w:lvl w:ilvl="5" w:tplc="E6B8D390">
      <w:numFmt w:val="bullet"/>
      <w:lvlText w:val="•"/>
      <w:lvlJc w:val="left"/>
      <w:pPr>
        <w:ind w:left="2694" w:hanging="360"/>
      </w:pPr>
      <w:rPr>
        <w:rFonts w:hint="default"/>
      </w:rPr>
    </w:lvl>
    <w:lvl w:ilvl="6" w:tplc="B532ADCE">
      <w:numFmt w:val="bullet"/>
      <w:lvlText w:val="•"/>
      <w:lvlJc w:val="left"/>
      <w:pPr>
        <w:ind w:left="3117" w:hanging="360"/>
      </w:pPr>
      <w:rPr>
        <w:rFonts w:hint="default"/>
      </w:rPr>
    </w:lvl>
    <w:lvl w:ilvl="7" w:tplc="42C0335C">
      <w:numFmt w:val="bullet"/>
      <w:lvlText w:val="•"/>
      <w:lvlJc w:val="left"/>
      <w:pPr>
        <w:ind w:left="3541" w:hanging="360"/>
      </w:pPr>
      <w:rPr>
        <w:rFonts w:hint="default"/>
      </w:rPr>
    </w:lvl>
    <w:lvl w:ilvl="8" w:tplc="D8EA021A">
      <w:numFmt w:val="bullet"/>
      <w:lvlText w:val="•"/>
      <w:lvlJc w:val="left"/>
      <w:pPr>
        <w:ind w:left="3964" w:hanging="360"/>
      </w:pPr>
      <w:rPr>
        <w:rFont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9F441EE"/>
    <w:multiLevelType w:val="hybridMultilevel"/>
    <w:tmpl w:val="1332D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5"/>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74"/>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B7BE9"/>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0A74"/>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427F2"/>
    <w:rsid w:val="006618E9"/>
    <w:rsid w:val="0068194B"/>
    <w:rsid w:val="00692703"/>
    <w:rsid w:val="006A1962"/>
    <w:rsid w:val="006B5D48"/>
    <w:rsid w:val="006B7D7B"/>
    <w:rsid w:val="006C1A5E"/>
    <w:rsid w:val="006E1507"/>
    <w:rsid w:val="00712D8B"/>
    <w:rsid w:val="007273B7"/>
    <w:rsid w:val="00733E0A"/>
    <w:rsid w:val="0074403D"/>
    <w:rsid w:val="00746D44"/>
    <w:rsid w:val="00750A12"/>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67338"/>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22C7"/>
    <w:rsid w:val="00AE3C2A"/>
    <w:rsid w:val="00AE7650"/>
    <w:rsid w:val="00B02986"/>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37D9C"/>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EFDEA"/>
  <w15:chartTrackingRefBased/>
  <w15:docId w15:val="{CFF51F54-049E-43A7-97E3-1447A450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1"/>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Strong">
    <w:name w:val="Strong"/>
    <w:basedOn w:val="DefaultParagraphFont"/>
    <w:uiPriority w:val="22"/>
    <w:qFormat/>
    <w:rsid w:val="00AE3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9328\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84575BE892480C90C27C6184542D0D"/>
        <w:category>
          <w:name w:val="General"/>
          <w:gallery w:val="placeholder"/>
        </w:category>
        <w:types>
          <w:type w:val="bbPlcHdr"/>
        </w:types>
        <w:behaviors>
          <w:behavior w:val="content"/>
        </w:behaviors>
        <w:guid w:val="{8302EA1B-5A48-4BF3-A899-1DFA9D0261F0}"/>
      </w:docPartPr>
      <w:docPartBody>
        <w:p w:rsidR="00000000" w:rsidRDefault="00A97C7F">
          <w:pPr>
            <w:pStyle w:val="5C84575BE892480C90C27C6184542D0D"/>
          </w:pPr>
          <w:r w:rsidRPr="00CF1A49">
            <w:t>·</w:t>
          </w:r>
        </w:p>
      </w:docPartBody>
    </w:docPart>
    <w:docPart>
      <w:docPartPr>
        <w:name w:val="FA9487D0EE86414EAAFBC4DD2245CCA7"/>
        <w:category>
          <w:name w:val="General"/>
          <w:gallery w:val="placeholder"/>
        </w:category>
        <w:types>
          <w:type w:val="bbPlcHdr"/>
        </w:types>
        <w:behaviors>
          <w:behavior w:val="content"/>
        </w:behaviors>
        <w:guid w:val="{327EA77D-9AA5-4B60-A7A5-E45EE321A55F}"/>
      </w:docPartPr>
      <w:docPartBody>
        <w:p w:rsidR="00000000" w:rsidRDefault="00A97C7F">
          <w:pPr>
            <w:pStyle w:val="FA9487D0EE86414EAAFBC4DD2245CCA7"/>
          </w:pPr>
          <w:r w:rsidRPr="00CF1A49">
            <w:t>Experience</w:t>
          </w:r>
        </w:p>
      </w:docPartBody>
    </w:docPart>
    <w:docPart>
      <w:docPartPr>
        <w:name w:val="840EC9409E0D4B588A52FC12AA00791E"/>
        <w:category>
          <w:name w:val="General"/>
          <w:gallery w:val="placeholder"/>
        </w:category>
        <w:types>
          <w:type w:val="bbPlcHdr"/>
        </w:types>
        <w:behaviors>
          <w:behavior w:val="content"/>
        </w:behaviors>
        <w:guid w:val="{B3766BC1-4F0A-4295-A270-97F77BF83373}"/>
      </w:docPartPr>
      <w:docPartBody>
        <w:p w:rsidR="00000000" w:rsidRDefault="00A97C7F">
          <w:pPr>
            <w:pStyle w:val="840EC9409E0D4B588A52FC12AA00791E"/>
          </w:pPr>
          <w:r w:rsidRPr="00CF1A49">
            <w:t>Education</w:t>
          </w:r>
        </w:p>
      </w:docPartBody>
    </w:docPart>
    <w:docPart>
      <w:docPartPr>
        <w:name w:val="86DF00DCE43242088CB7812A456BF7FC"/>
        <w:category>
          <w:name w:val="General"/>
          <w:gallery w:val="placeholder"/>
        </w:category>
        <w:types>
          <w:type w:val="bbPlcHdr"/>
        </w:types>
        <w:behaviors>
          <w:behavior w:val="content"/>
        </w:behaviors>
        <w:guid w:val="{512BE4DF-6C80-4873-9F36-65116172A4DA}"/>
      </w:docPartPr>
      <w:docPartBody>
        <w:p w:rsidR="00000000" w:rsidRDefault="00A97C7F">
          <w:pPr>
            <w:pStyle w:val="86DF00DCE43242088CB7812A456BF7FC"/>
          </w:pPr>
          <w:r w:rsidRPr="00CF1A49">
            <w:t>Skil</w:t>
          </w:r>
          <w:r w:rsidRPr="00CF1A49">
            <w:t>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7F"/>
    <w:rsid w:val="00A9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80DB77F7254348929CF63E71B7E0FF">
    <w:name w:val="C280DB77F7254348929CF63E71B7E0FF"/>
  </w:style>
  <w:style w:type="character" w:styleId="IntenseEmphasis">
    <w:name w:val="Intense Emphasis"/>
    <w:basedOn w:val="DefaultParagraphFont"/>
    <w:uiPriority w:val="2"/>
    <w:rPr>
      <w:b/>
      <w:iCs/>
      <w:color w:val="262626" w:themeColor="text1" w:themeTint="D9"/>
    </w:rPr>
  </w:style>
  <w:style w:type="paragraph" w:customStyle="1" w:styleId="3374009974BF499AA9D41023ECFFE556">
    <w:name w:val="3374009974BF499AA9D41023ECFFE556"/>
  </w:style>
  <w:style w:type="paragraph" w:customStyle="1" w:styleId="E21B110EB6204655BE1793680CACE733">
    <w:name w:val="E21B110EB6204655BE1793680CACE733"/>
  </w:style>
  <w:style w:type="paragraph" w:customStyle="1" w:styleId="5C84575BE892480C90C27C6184542D0D">
    <w:name w:val="5C84575BE892480C90C27C6184542D0D"/>
  </w:style>
  <w:style w:type="paragraph" w:customStyle="1" w:styleId="02B4FA450E7446DC956FE6F1860EAF25">
    <w:name w:val="02B4FA450E7446DC956FE6F1860EAF25"/>
  </w:style>
  <w:style w:type="paragraph" w:customStyle="1" w:styleId="39FB26CE09D74EFFBEF0C13D945D4BFD">
    <w:name w:val="39FB26CE09D74EFFBEF0C13D945D4BFD"/>
  </w:style>
  <w:style w:type="paragraph" w:customStyle="1" w:styleId="7C0EC3509BA247A3A3FFEF64B61D2077">
    <w:name w:val="7C0EC3509BA247A3A3FFEF64B61D2077"/>
  </w:style>
  <w:style w:type="paragraph" w:customStyle="1" w:styleId="7B58677EAE744C22A83E74D85E9D0B00">
    <w:name w:val="7B58677EAE744C22A83E74D85E9D0B00"/>
  </w:style>
  <w:style w:type="paragraph" w:customStyle="1" w:styleId="B95958034F104BBCBBEEBD11A5186E2F">
    <w:name w:val="B95958034F104BBCBBEEBD11A5186E2F"/>
  </w:style>
  <w:style w:type="paragraph" w:customStyle="1" w:styleId="0360A63F073046658409FDE8B2C75AEE">
    <w:name w:val="0360A63F073046658409FDE8B2C75AEE"/>
  </w:style>
  <w:style w:type="paragraph" w:customStyle="1" w:styleId="5E494D164B9348F4A314805B612A7281">
    <w:name w:val="5E494D164B9348F4A314805B612A7281"/>
  </w:style>
  <w:style w:type="paragraph" w:customStyle="1" w:styleId="FA9487D0EE86414EAAFBC4DD2245CCA7">
    <w:name w:val="FA9487D0EE86414EAAFBC4DD2245CCA7"/>
  </w:style>
  <w:style w:type="paragraph" w:customStyle="1" w:styleId="7671FEAF74AB4BDC8680E54CAB83B6FD">
    <w:name w:val="7671FEAF74AB4BDC8680E54CAB83B6FD"/>
  </w:style>
  <w:style w:type="paragraph" w:customStyle="1" w:styleId="708E95E774E347028A75BA216D0E94B4">
    <w:name w:val="708E95E774E347028A75BA216D0E94B4"/>
  </w:style>
  <w:style w:type="paragraph" w:customStyle="1" w:styleId="4E9612A9FCCF4BBF8ED06EF6CBD1B59B">
    <w:name w:val="4E9612A9FCCF4BBF8ED06EF6CBD1B59B"/>
  </w:style>
  <w:style w:type="character" w:styleId="SubtleReference">
    <w:name w:val="Subtle Reference"/>
    <w:basedOn w:val="DefaultParagraphFont"/>
    <w:uiPriority w:val="10"/>
    <w:qFormat/>
    <w:rPr>
      <w:b/>
      <w:caps w:val="0"/>
      <w:smallCaps/>
      <w:color w:val="595959" w:themeColor="text1" w:themeTint="A6"/>
    </w:rPr>
  </w:style>
  <w:style w:type="paragraph" w:customStyle="1" w:styleId="D02057E9BC444919ACB80386ADD8B725">
    <w:name w:val="D02057E9BC444919ACB80386ADD8B725"/>
  </w:style>
  <w:style w:type="paragraph" w:customStyle="1" w:styleId="A7D26EB59CB642CEB92A9BE152161F9D">
    <w:name w:val="A7D26EB59CB642CEB92A9BE152161F9D"/>
  </w:style>
  <w:style w:type="paragraph" w:customStyle="1" w:styleId="2E08772765BB4A4ABB6CC5821B08CEFB">
    <w:name w:val="2E08772765BB4A4ABB6CC5821B08CEFB"/>
  </w:style>
  <w:style w:type="paragraph" w:customStyle="1" w:styleId="9D5C5C2B56934E7D9E886BB6998332CC">
    <w:name w:val="9D5C5C2B56934E7D9E886BB6998332CC"/>
  </w:style>
  <w:style w:type="paragraph" w:customStyle="1" w:styleId="0BA598D965B448FB90A6B28C4154D858">
    <w:name w:val="0BA598D965B448FB90A6B28C4154D858"/>
  </w:style>
  <w:style w:type="paragraph" w:customStyle="1" w:styleId="935DF85761354EDCA6DD83A1E055670E">
    <w:name w:val="935DF85761354EDCA6DD83A1E055670E"/>
  </w:style>
  <w:style w:type="paragraph" w:customStyle="1" w:styleId="350AE03B0E0A478BB62CDFDCA7A20191">
    <w:name w:val="350AE03B0E0A478BB62CDFDCA7A20191"/>
  </w:style>
  <w:style w:type="paragraph" w:customStyle="1" w:styleId="840EC9409E0D4B588A52FC12AA00791E">
    <w:name w:val="840EC9409E0D4B588A52FC12AA00791E"/>
  </w:style>
  <w:style w:type="paragraph" w:customStyle="1" w:styleId="EE2BD5342E51436CB821E4E1829F1C2E">
    <w:name w:val="EE2BD5342E51436CB821E4E1829F1C2E"/>
  </w:style>
  <w:style w:type="paragraph" w:customStyle="1" w:styleId="3B544CDC86F245DDB3F22B61F98E2DA7">
    <w:name w:val="3B544CDC86F245DDB3F22B61F98E2DA7"/>
  </w:style>
  <w:style w:type="paragraph" w:customStyle="1" w:styleId="4204D1DD314A471FB784E0E3BE98479F">
    <w:name w:val="4204D1DD314A471FB784E0E3BE98479F"/>
  </w:style>
  <w:style w:type="paragraph" w:customStyle="1" w:styleId="0859D85C42584182BAFD8FB32738B33F">
    <w:name w:val="0859D85C42584182BAFD8FB32738B33F"/>
  </w:style>
  <w:style w:type="paragraph" w:customStyle="1" w:styleId="1A8BEC78273A401A83FD70E8A1A588D9">
    <w:name w:val="1A8BEC78273A401A83FD70E8A1A588D9"/>
  </w:style>
  <w:style w:type="paragraph" w:customStyle="1" w:styleId="AE15135F41B54B3CB70C7CE14C479CED">
    <w:name w:val="AE15135F41B54B3CB70C7CE14C479CED"/>
  </w:style>
  <w:style w:type="paragraph" w:customStyle="1" w:styleId="99676A7C93494439A634E88819CF34DA">
    <w:name w:val="99676A7C93494439A634E88819CF34DA"/>
  </w:style>
  <w:style w:type="paragraph" w:customStyle="1" w:styleId="491F77FFADEC412B9CE1818D07C590B1">
    <w:name w:val="491F77FFADEC412B9CE1818D07C590B1"/>
  </w:style>
  <w:style w:type="paragraph" w:customStyle="1" w:styleId="48F31A30A16D4E48A8EF6771AF941247">
    <w:name w:val="48F31A30A16D4E48A8EF6771AF941247"/>
  </w:style>
  <w:style w:type="paragraph" w:customStyle="1" w:styleId="9EE0C0F2CD514FE7B4D42452256C466D">
    <w:name w:val="9EE0C0F2CD514FE7B4D42452256C466D"/>
  </w:style>
  <w:style w:type="paragraph" w:customStyle="1" w:styleId="86DF00DCE43242088CB7812A456BF7FC">
    <w:name w:val="86DF00DCE43242088CB7812A456BF7FC"/>
  </w:style>
  <w:style w:type="paragraph" w:customStyle="1" w:styleId="458E40B9CC954B268F68002AEB4C7D75">
    <w:name w:val="458E40B9CC954B268F68002AEB4C7D75"/>
  </w:style>
  <w:style w:type="paragraph" w:customStyle="1" w:styleId="D6019DF6E7A4426580F08FEAEDE1D08B">
    <w:name w:val="D6019DF6E7A4426580F08FEAEDE1D08B"/>
  </w:style>
  <w:style w:type="paragraph" w:customStyle="1" w:styleId="BFAB7B2D3EB34AFD8C1D67568785FC46">
    <w:name w:val="BFAB7B2D3EB34AFD8C1D67568785FC46"/>
  </w:style>
  <w:style w:type="paragraph" w:customStyle="1" w:styleId="250F44F9E4AE4320BF490519876730DF">
    <w:name w:val="250F44F9E4AE4320BF490519876730DF"/>
  </w:style>
  <w:style w:type="paragraph" w:customStyle="1" w:styleId="194FE49DDE9B44CE8CF0C8C1996904DF">
    <w:name w:val="194FE49DDE9B44CE8CF0C8C1996904DF"/>
  </w:style>
  <w:style w:type="paragraph" w:customStyle="1" w:styleId="46871977DE0C4B79ADDC38392849E5A7">
    <w:name w:val="46871977DE0C4B79ADDC38392849E5A7"/>
  </w:style>
  <w:style w:type="paragraph" w:customStyle="1" w:styleId="395DDDB4DFF14F8DA3DBC2FD8DED034E">
    <w:name w:val="395DDDB4DFF14F8DA3DBC2FD8DED0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tf16402488_win32.dotx</Template>
  <TotalTime>67</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Khanal, Puspa</dc:creator>
  <cp:keywords/>
  <dc:description/>
  <cp:lastModifiedBy>Khanal, Puspa</cp:lastModifiedBy>
  <cp:revision>2</cp:revision>
  <dcterms:created xsi:type="dcterms:W3CDTF">2020-09-21T22:10:00Z</dcterms:created>
  <dcterms:modified xsi:type="dcterms:W3CDTF">2020-09-21T23:24:00Z</dcterms:modified>
  <cp:category/>
</cp:coreProperties>
</file>